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5AA1" w:rsidRDefault="002A2184" w:rsidP="00A14084">
      <w:pPr>
        <w:jc w:val="center"/>
        <w:rPr>
          <w:sz w:val="84"/>
        </w:rPr>
      </w:pPr>
      <w:r>
        <w:rPr>
          <w:noProof/>
          <w:sz w:val="8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72.55pt;margin-top:73.25pt;width:171pt;height:54.6pt;z-index:251658240">
            <v:imagedata r:id="rId9" o:title=""/>
            <w10:wrap type="topAndBottom"/>
          </v:shape>
          <o:OLEObject Type="Embed" ProgID="MSPhotoEd.3" ShapeID="_x0000_s1031" DrawAspect="Content" ObjectID="_1515099984" r:id="rId10"/>
        </w:pict>
      </w:r>
    </w:p>
    <w:p w:rsidR="00A14084" w:rsidRDefault="007B5AA1" w:rsidP="007B5AA1">
      <w:pPr>
        <w:jc w:val="center"/>
        <w:rPr>
          <w:sz w:val="52"/>
        </w:rPr>
      </w:pPr>
      <w:r>
        <w:rPr>
          <w:rFonts w:hint="eastAsia"/>
          <w:sz w:val="84"/>
        </w:rPr>
        <w:t xml:space="preserve">       </w:t>
      </w:r>
      <w:r>
        <w:rPr>
          <w:rFonts w:hint="eastAsia"/>
          <w:sz w:val="52"/>
        </w:rPr>
        <w:t>课程设计报告</w:t>
      </w:r>
    </w:p>
    <w:p w:rsidR="00A14084" w:rsidRDefault="00A14084" w:rsidP="00A14084">
      <w:pPr>
        <w:rPr>
          <w:sz w:val="44"/>
        </w:rPr>
      </w:pPr>
    </w:p>
    <w:p w:rsidR="007B5AA1" w:rsidRDefault="007B5AA1" w:rsidP="00A14084">
      <w:pPr>
        <w:rPr>
          <w:sz w:val="44"/>
        </w:rPr>
      </w:pPr>
    </w:p>
    <w:p w:rsidR="007B5AA1" w:rsidRDefault="007B5AA1" w:rsidP="00A14084">
      <w:pPr>
        <w:rPr>
          <w:sz w:val="44"/>
        </w:rPr>
      </w:pPr>
    </w:p>
    <w:p w:rsidR="007B5AA1" w:rsidRDefault="007B5AA1" w:rsidP="007B5AA1">
      <w:pPr>
        <w:spacing w:before="360"/>
        <w:ind w:leftChars="257" w:left="900" w:hangingChars="112" w:hanging="360"/>
        <w:rPr>
          <w:b/>
          <w:sz w:val="32"/>
          <w:u w:val="single"/>
        </w:rPr>
      </w:pPr>
      <w:r>
        <w:rPr>
          <w:rFonts w:hint="eastAsia"/>
          <w:b/>
          <w:sz w:val="32"/>
        </w:rPr>
        <w:t>中文题目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：</w:t>
      </w:r>
      <w:bookmarkStart w:id="0" w:name="OLE_LINK1"/>
      <w:bookmarkStart w:id="1" w:name="OLE_LINK2"/>
      <w:r>
        <w:rPr>
          <w:rFonts w:hint="eastAsia"/>
          <w:b/>
          <w:sz w:val="32"/>
        </w:rPr>
        <w:t xml:space="preserve">   </w:t>
      </w:r>
      <w:r>
        <w:rPr>
          <w:rFonts w:hint="eastAsia"/>
          <w:b/>
          <w:sz w:val="36"/>
          <w:u w:val="single"/>
        </w:rPr>
        <w:t xml:space="preserve"> </w:t>
      </w:r>
      <w:r w:rsidR="002A2184">
        <w:rPr>
          <w:rFonts w:hint="eastAsia"/>
          <w:b/>
          <w:sz w:val="36"/>
          <w:u w:val="single"/>
        </w:rPr>
        <w:t xml:space="preserve">         </w:t>
      </w:r>
      <w:r w:rsidR="002A2184">
        <w:rPr>
          <w:rFonts w:hint="eastAsia"/>
          <w:b/>
          <w:sz w:val="36"/>
          <w:u w:val="single"/>
        </w:rPr>
        <w:t>舞蹈革命</w:t>
      </w:r>
      <w:r w:rsidR="002A2184">
        <w:rPr>
          <w:rFonts w:hint="eastAsia"/>
          <w:b/>
          <w:sz w:val="36"/>
          <w:u w:val="single"/>
        </w:rPr>
        <w:t xml:space="preserve"> </w:t>
      </w:r>
      <w:r>
        <w:rPr>
          <w:rFonts w:hint="eastAsia"/>
          <w:b/>
          <w:sz w:val="36"/>
          <w:u w:val="single"/>
        </w:rPr>
        <w:t xml:space="preserve">  </w:t>
      </w:r>
      <w:bookmarkEnd w:id="0"/>
      <w:bookmarkEnd w:id="1"/>
      <w:r w:rsidR="002A2184">
        <w:rPr>
          <w:rFonts w:hint="eastAsia"/>
          <w:b/>
          <w:sz w:val="36"/>
          <w:u w:val="single"/>
        </w:rPr>
        <w:t xml:space="preserve">      </w:t>
      </w:r>
    </w:p>
    <w:p w:rsidR="007B5AA1" w:rsidRDefault="007B5AA1" w:rsidP="007B5AA1">
      <w:pPr>
        <w:ind w:firstLineChars="841" w:firstLine="1766"/>
        <w:rPr>
          <w:color w:val="000000"/>
        </w:rPr>
      </w:pPr>
    </w:p>
    <w:p w:rsidR="007B5AA1" w:rsidRDefault="007B5AA1" w:rsidP="007B5AA1">
      <w:pPr>
        <w:ind w:leftChars="257" w:left="540"/>
        <w:rPr>
          <w:color w:val="000000"/>
        </w:rPr>
      </w:pPr>
      <w:r>
        <w:rPr>
          <w:rFonts w:hint="eastAsia"/>
          <w:b/>
          <w:sz w:val="32"/>
        </w:rPr>
        <w:t>英文题目：</w:t>
      </w:r>
      <w:bookmarkStart w:id="2" w:name="OLE_LINK8"/>
      <w:bookmarkStart w:id="3" w:name="OLE_LINK9"/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  <w:u w:val="single"/>
        </w:rPr>
        <w:t xml:space="preserve">      </w:t>
      </w:r>
      <w:r w:rsidR="002A2184">
        <w:rPr>
          <w:rFonts w:hint="eastAsia"/>
          <w:b/>
          <w:sz w:val="32"/>
          <w:u w:val="single"/>
        </w:rPr>
        <w:t xml:space="preserve">   Dance Revolution     </w:t>
      </w:r>
      <w:r>
        <w:rPr>
          <w:rFonts w:hint="eastAsia"/>
          <w:b/>
          <w:sz w:val="32"/>
          <w:u w:val="single"/>
        </w:rPr>
        <w:t xml:space="preserve">            </w:t>
      </w:r>
    </w:p>
    <w:bookmarkEnd w:id="2"/>
    <w:bookmarkEnd w:id="3"/>
    <w:p w:rsidR="00A14084" w:rsidRDefault="00A14084" w:rsidP="00A14084">
      <w:pPr>
        <w:rPr>
          <w:rFonts w:ascii="仿宋_GB2312" w:eastAsia="仿宋_GB2312"/>
          <w:sz w:val="30"/>
        </w:rPr>
      </w:pPr>
    </w:p>
    <w:p w:rsidR="007B5AA1" w:rsidRDefault="007B5AA1" w:rsidP="007B5AA1">
      <w:pPr>
        <w:spacing w:line="360" w:lineRule="auto"/>
        <w:ind w:left="839" w:firstLine="560"/>
        <w:rPr>
          <w:rFonts w:hint="eastAsia"/>
          <w:color w:val="000000"/>
          <w:position w:val="-6"/>
          <w:sz w:val="28"/>
          <w:u w:val="single"/>
        </w:rPr>
      </w:pPr>
      <w:r>
        <w:rPr>
          <w:rFonts w:hint="eastAsia"/>
          <w:color w:val="000000"/>
          <w:kern w:val="0"/>
          <w:sz w:val="28"/>
        </w:rPr>
        <w:t>姓名</w:t>
      </w:r>
      <w:r>
        <w:rPr>
          <w:rFonts w:hint="eastAsia"/>
          <w:color w:val="000000"/>
          <w:kern w:val="0"/>
          <w:sz w:val="28"/>
        </w:rPr>
        <w:t>/</w:t>
      </w:r>
      <w:r>
        <w:rPr>
          <w:rFonts w:hint="eastAsia"/>
          <w:color w:val="000000"/>
          <w:kern w:val="0"/>
          <w:sz w:val="28"/>
        </w:rPr>
        <w:t>学号</w:t>
      </w:r>
      <w:r>
        <w:rPr>
          <w:rFonts w:hint="eastAsia"/>
          <w:color w:val="000000"/>
          <w:sz w:val="28"/>
        </w:rPr>
        <w:t>：</w:t>
      </w:r>
      <w:r>
        <w:rPr>
          <w:rFonts w:hint="eastAsia"/>
          <w:color w:val="000000"/>
          <w:sz w:val="28"/>
        </w:rPr>
        <w:t xml:space="preserve">  </w:t>
      </w:r>
      <w:r w:rsidR="002A2184">
        <w:rPr>
          <w:rFonts w:hint="eastAsia"/>
          <w:color w:val="000000"/>
          <w:position w:val="-6"/>
          <w:sz w:val="28"/>
          <w:u w:val="single"/>
        </w:rPr>
        <w:t xml:space="preserve">     </w:t>
      </w:r>
      <w:r w:rsidR="002A2184" w:rsidRPr="002A2184">
        <w:rPr>
          <w:rFonts w:hint="eastAsia"/>
          <w:color w:val="000000"/>
          <w:position w:val="-6"/>
          <w:sz w:val="28"/>
          <w:u w:val="single"/>
        </w:rPr>
        <w:t>张瑾</w:t>
      </w:r>
      <w:r w:rsidR="002A2184" w:rsidRPr="002A2184">
        <w:rPr>
          <w:rFonts w:hint="eastAsia"/>
          <w:color w:val="000000"/>
          <w:position w:val="-6"/>
          <w:sz w:val="28"/>
          <w:u w:val="single"/>
        </w:rPr>
        <w:t>/3140105196</w:t>
      </w:r>
      <w:r>
        <w:rPr>
          <w:rFonts w:hint="eastAsia"/>
          <w:color w:val="000000"/>
          <w:position w:val="-6"/>
          <w:sz w:val="28"/>
          <w:u w:val="single"/>
        </w:rPr>
        <w:t xml:space="preserve">     </w:t>
      </w:r>
    </w:p>
    <w:p w:rsidR="002A2184" w:rsidRPr="002A2184" w:rsidRDefault="002A2184" w:rsidP="007B5AA1">
      <w:pPr>
        <w:spacing w:line="360" w:lineRule="auto"/>
        <w:ind w:left="839" w:firstLine="560"/>
        <w:rPr>
          <w:color w:val="000000"/>
          <w:position w:val="-6"/>
          <w:sz w:val="28"/>
        </w:rPr>
      </w:pPr>
      <w:r w:rsidRPr="002A2184">
        <w:rPr>
          <w:rFonts w:hint="eastAsia"/>
          <w:color w:val="000000"/>
          <w:position w:val="-6"/>
          <w:sz w:val="28"/>
        </w:rPr>
        <w:t xml:space="preserve">         </w:t>
      </w:r>
      <w:r>
        <w:rPr>
          <w:rFonts w:hint="eastAsia"/>
          <w:color w:val="000000"/>
          <w:position w:val="-6"/>
          <w:sz w:val="28"/>
        </w:rPr>
        <w:t xml:space="preserve">    </w:t>
      </w:r>
      <w:r>
        <w:rPr>
          <w:rFonts w:hint="eastAsia"/>
          <w:color w:val="000000"/>
          <w:position w:val="-6"/>
          <w:sz w:val="28"/>
          <w:u w:val="single"/>
        </w:rPr>
        <w:t xml:space="preserve">    </w:t>
      </w:r>
      <w:proofErr w:type="gramStart"/>
      <w:r w:rsidRPr="002A2184">
        <w:rPr>
          <w:rFonts w:hint="eastAsia"/>
          <w:color w:val="000000"/>
          <w:position w:val="-6"/>
          <w:sz w:val="28"/>
          <w:u w:val="single"/>
        </w:rPr>
        <w:t>张昌琳</w:t>
      </w:r>
      <w:proofErr w:type="gramEnd"/>
      <w:r>
        <w:rPr>
          <w:rFonts w:hint="eastAsia"/>
          <w:color w:val="000000"/>
          <w:position w:val="-6"/>
          <w:sz w:val="28"/>
          <w:u w:val="single"/>
        </w:rPr>
        <w:t xml:space="preserve">/3140103541    </w:t>
      </w:r>
      <w:r w:rsidRPr="002A2184">
        <w:rPr>
          <w:rFonts w:hint="eastAsia"/>
          <w:color w:val="000000"/>
          <w:position w:val="-6"/>
          <w:sz w:val="28"/>
        </w:rPr>
        <w:t xml:space="preserve">                             </w:t>
      </w:r>
    </w:p>
    <w:p w:rsidR="007B5AA1" w:rsidRDefault="007B5AA1" w:rsidP="002A2184">
      <w:pPr>
        <w:spacing w:line="360" w:lineRule="auto"/>
        <w:ind w:left="839" w:firstLine="560"/>
        <w:rPr>
          <w:color w:val="000000"/>
          <w:position w:val="-6"/>
          <w:sz w:val="28"/>
          <w:u w:val="single"/>
        </w:rPr>
      </w:pPr>
      <w:r>
        <w:rPr>
          <w:rFonts w:hint="eastAsia"/>
          <w:color w:val="000000"/>
          <w:kern w:val="0"/>
          <w:sz w:val="28"/>
        </w:rPr>
        <w:t>指导教师</w:t>
      </w:r>
      <w:r>
        <w:rPr>
          <w:rFonts w:hint="eastAsia"/>
          <w:color w:val="000000"/>
          <w:sz w:val="28"/>
        </w:rPr>
        <w:t>：</w:t>
      </w:r>
      <w:r>
        <w:rPr>
          <w:rFonts w:hint="eastAsia"/>
          <w:color w:val="000000"/>
          <w:sz w:val="28"/>
        </w:rPr>
        <w:t xml:space="preserve">  </w:t>
      </w:r>
      <w:r w:rsidR="002A2184">
        <w:rPr>
          <w:rFonts w:hint="eastAsia"/>
          <w:color w:val="000000"/>
          <w:position w:val="-6"/>
          <w:sz w:val="28"/>
          <w:u w:val="single"/>
        </w:rPr>
        <w:t xml:space="preserve"> </w:t>
      </w:r>
      <w:r w:rsidR="002A2184">
        <w:rPr>
          <w:rFonts w:hint="eastAsia"/>
          <w:color w:val="000000"/>
          <w:position w:val="-6"/>
          <w:sz w:val="28"/>
          <w:u w:val="single"/>
        </w:rPr>
        <w:t>董亚波、蒋方炎、洪奇军</w:t>
      </w:r>
      <w:r>
        <w:rPr>
          <w:rFonts w:hint="eastAsia"/>
          <w:color w:val="000000"/>
          <w:position w:val="-6"/>
          <w:sz w:val="28"/>
          <w:u w:val="single"/>
        </w:rPr>
        <w:t xml:space="preserve">  </w:t>
      </w:r>
      <w:r w:rsidR="002A2184">
        <w:rPr>
          <w:rFonts w:hint="eastAsia"/>
          <w:color w:val="000000"/>
          <w:position w:val="-6"/>
          <w:sz w:val="28"/>
          <w:u w:val="single"/>
        </w:rPr>
        <w:t xml:space="preserve"> </w:t>
      </w:r>
    </w:p>
    <w:p w:rsidR="007B5AA1" w:rsidRDefault="007B5AA1" w:rsidP="007B5AA1">
      <w:pPr>
        <w:spacing w:line="360" w:lineRule="auto"/>
        <w:ind w:left="839" w:firstLine="560"/>
        <w:rPr>
          <w:rFonts w:hint="eastAsia"/>
          <w:color w:val="000000"/>
          <w:position w:val="-6"/>
          <w:sz w:val="28"/>
          <w:u w:val="single"/>
        </w:rPr>
      </w:pPr>
      <w:r>
        <w:rPr>
          <w:rFonts w:hint="eastAsia"/>
          <w:color w:val="000000"/>
          <w:kern w:val="0"/>
          <w:position w:val="-6"/>
          <w:sz w:val="28"/>
        </w:rPr>
        <w:t>专业类别</w:t>
      </w:r>
      <w:r>
        <w:rPr>
          <w:rFonts w:hint="eastAsia"/>
          <w:color w:val="000000"/>
          <w:position w:val="-6"/>
          <w:sz w:val="28"/>
        </w:rPr>
        <w:t>：</w:t>
      </w:r>
      <w:r>
        <w:rPr>
          <w:rFonts w:hint="eastAsia"/>
          <w:color w:val="000000"/>
          <w:position w:val="-6"/>
          <w:sz w:val="28"/>
        </w:rPr>
        <w:t xml:space="preserve">  </w:t>
      </w:r>
      <w:r>
        <w:rPr>
          <w:rFonts w:hint="eastAsia"/>
          <w:color w:val="000000"/>
          <w:position w:val="-6"/>
          <w:sz w:val="28"/>
          <w:u w:val="single"/>
        </w:rPr>
        <w:t xml:space="preserve">    </w:t>
      </w:r>
      <w:r w:rsidR="002A2184">
        <w:rPr>
          <w:rFonts w:hint="eastAsia"/>
          <w:color w:val="000000"/>
          <w:position w:val="-6"/>
          <w:sz w:val="28"/>
          <w:u w:val="single"/>
        </w:rPr>
        <w:t xml:space="preserve">    </w:t>
      </w:r>
      <w:r w:rsidR="002A2184">
        <w:rPr>
          <w:rFonts w:hint="eastAsia"/>
          <w:color w:val="000000"/>
          <w:position w:val="-6"/>
          <w:sz w:val="28"/>
          <w:u w:val="single"/>
        </w:rPr>
        <w:t>张瑾</w:t>
      </w:r>
      <w:r w:rsidR="002A2184">
        <w:rPr>
          <w:rFonts w:hint="eastAsia"/>
          <w:color w:val="000000"/>
          <w:position w:val="-6"/>
          <w:sz w:val="28"/>
          <w:u w:val="single"/>
        </w:rPr>
        <w:t>/</w:t>
      </w:r>
      <w:r w:rsidR="002A2184">
        <w:rPr>
          <w:rFonts w:hint="eastAsia"/>
          <w:color w:val="000000"/>
          <w:position w:val="-6"/>
          <w:sz w:val="28"/>
          <w:u w:val="single"/>
        </w:rPr>
        <w:t>计科</w:t>
      </w:r>
      <w:r>
        <w:rPr>
          <w:rFonts w:hint="eastAsia"/>
          <w:color w:val="000000"/>
          <w:position w:val="-6"/>
          <w:sz w:val="28"/>
          <w:u w:val="single"/>
        </w:rPr>
        <w:t xml:space="preserve">  </w:t>
      </w:r>
      <w:r w:rsidR="002A2184">
        <w:rPr>
          <w:rFonts w:ascii="仿宋_GB2312" w:hint="eastAsia"/>
          <w:color w:val="000000"/>
          <w:position w:val="-6"/>
          <w:sz w:val="28"/>
          <w:u w:val="single"/>
        </w:rPr>
        <w:t xml:space="preserve">       </w:t>
      </w:r>
    </w:p>
    <w:p w:rsidR="002A2184" w:rsidRPr="002A2184" w:rsidRDefault="002A2184" w:rsidP="007B5AA1">
      <w:pPr>
        <w:spacing w:line="360" w:lineRule="auto"/>
        <w:ind w:left="839" w:firstLine="560"/>
        <w:rPr>
          <w:color w:val="000000"/>
          <w:position w:val="-6"/>
          <w:sz w:val="28"/>
        </w:rPr>
      </w:pPr>
      <w:r w:rsidRPr="002A2184">
        <w:rPr>
          <w:rFonts w:hint="eastAsia"/>
          <w:color w:val="000000"/>
          <w:position w:val="-6"/>
          <w:sz w:val="28"/>
        </w:rPr>
        <w:t xml:space="preserve">           </w:t>
      </w:r>
      <w:r>
        <w:rPr>
          <w:rFonts w:hint="eastAsia"/>
          <w:color w:val="000000"/>
          <w:position w:val="-6"/>
          <w:sz w:val="28"/>
        </w:rPr>
        <w:t xml:space="preserve"> </w:t>
      </w:r>
      <w:r>
        <w:rPr>
          <w:rFonts w:hint="eastAsia"/>
          <w:color w:val="000000"/>
          <w:position w:val="-6"/>
          <w:sz w:val="28"/>
          <w:u w:val="single"/>
        </w:rPr>
        <w:t xml:space="preserve">      </w:t>
      </w:r>
      <w:r>
        <w:rPr>
          <w:rFonts w:ascii="仿宋_GB2312" w:hint="eastAsia"/>
          <w:color w:val="000000"/>
          <w:position w:val="-6"/>
          <w:sz w:val="28"/>
          <w:u w:val="single"/>
        </w:rPr>
        <w:t xml:space="preserve"> </w:t>
      </w:r>
      <w:proofErr w:type="gramStart"/>
      <w:r>
        <w:rPr>
          <w:rFonts w:ascii="仿宋_GB2312" w:hint="eastAsia"/>
          <w:color w:val="000000"/>
          <w:position w:val="-6"/>
          <w:sz w:val="28"/>
          <w:u w:val="single"/>
        </w:rPr>
        <w:t>张昌琳</w:t>
      </w:r>
      <w:proofErr w:type="gramEnd"/>
      <w:r>
        <w:rPr>
          <w:rFonts w:ascii="仿宋_GB2312" w:hint="eastAsia"/>
          <w:color w:val="000000"/>
          <w:position w:val="-6"/>
          <w:sz w:val="28"/>
          <w:u w:val="single"/>
        </w:rPr>
        <w:t>/</w:t>
      </w:r>
      <w:r>
        <w:rPr>
          <w:rFonts w:ascii="仿宋_GB2312" w:hint="eastAsia"/>
          <w:color w:val="000000"/>
          <w:position w:val="-6"/>
          <w:sz w:val="28"/>
          <w:u w:val="single"/>
        </w:rPr>
        <w:t>软工</w:t>
      </w:r>
      <w:r>
        <w:rPr>
          <w:rFonts w:ascii="仿宋_GB2312" w:hint="eastAsia"/>
          <w:color w:val="000000"/>
          <w:position w:val="-6"/>
          <w:sz w:val="28"/>
          <w:u w:val="single"/>
        </w:rPr>
        <w:t xml:space="preserve">        </w:t>
      </w:r>
    </w:p>
    <w:p w:rsidR="007B5AA1" w:rsidRDefault="007B5AA1" w:rsidP="007B5AA1">
      <w:pPr>
        <w:spacing w:line="360" w:lineRule="auto"/>
        <w:ind w:left="839" w:firstLine="560"/>
        <w:rPr>
          <w:color w:val="000000"/>
          <w:kern w:val="0"/>
          <w:sz w:val="28"/>
        </w:rPr>
      </w:pPr>
      <w:r>
        <w:rPr>
          <w:rFonts w:hint="eastAsia"/>
          <w:color w:val="000000"/>
          <w:kern w:val="0"/>
          <w:sz w:val="28"/>
        </w:rPr>
        <w:t>所在学院：</w:t>
      </w:r>
      <w:r>
        <w:rPr>
          <w:rFonts w:hint="eastAsia"/>
          <w:color w:val="000000"/>
          <w:kern w:val="0"/>
          <w:sz w:val="28"/>
        </w:rPr>
        <w:t xml:space="preserve">  </w:t>
      </w:r>
      <w:r>
        <w:rPr>
          <w:rFonts w:hint="eastAsia"/>
          <w:color w:val="000000"/>
          <w:position w:val="-6"/>
          <w:sz w:val="28"/>
          <w:u w:val="single"/>
        </w:rPr>
        <w:t xml:space="preserve">    </w:t>
      </w:r>
      <w:r w:rsidR="002A2184">
        <w:rPr>
          <w:rFonts w:hint="eastAsia"/>
          <w:color w:val="000000"/>
          <w:position w:val="-6"/>
          <w:sz w:val="28"/>
          <w:u w:val="single"/>
        </w:rPr>
        <w:t xml:space="preserve">  </w:t>
      </w:r>
      <w:r w:rsidR="002A2184">
        <w:rPr>
          <w:rFonts w:hint="eastAsia"/>
          <w:color w:val="000000"/>
          <w:position w:val="-6"/>
          <w:sz w:val="28"/>
          <w:u w:val="single"/>
        </w:rPr>
        <w:t>计算机学院</w:t>
      </w:r>
      <w:r>
        <w:rPr>
          <w:rFonts w:hint="eastAsia"/>
          <w:color w:val="000000"/>
          <w:position w:val="-6"/>
          <w:sz w:val="28"/>
          <w:u w:val="single"/>
        </w:rPr>
        <w:t xml:space="preserve">  </w:t>
      </w:r>
      <w:r>
        <w:rPr>
          <w:rFonts w:ascii="仿宋_GB2312" w:hint="eastAsia"/>
          <w:color w:val="000000"/>
          <w:position w:val="-6"/>
          <w:sz w:val="28"/>
          <w:u w:val="single"/>
        </w:rPr>
        <w:t xml:space="preserve">        </w:t>
      </w:r>
    </w:p>
    <w:p w:rsidR="007B5AA1" w:rsidRDefault="007B5AA1" w:rsidP="00A14084">
      <w:pPr>
        <w:rPr>
          <w:rFonts w:ascii="仿宋_GB2312" w:eastAsia="仿宋_GB2312"/>
          <w:sz w:val="30"/>
        </w:rPr>
      </w:pPr>
    </w:p>
    <w:p w:rsidR="0077787B" w:rsidRDefault="0077787B" w:rsidP="00A14084">
      <w:pPr>
        <w:rPr>
          <w:rFonts w:ascii="仿宋_GB2312" w:eastAsia="仿宋_GB2312"/>
          <w:sz w:val="30"/>
        </w:rPr>
      </w:pPr>
    </w:p>
    <w:p w:rsidR="007B5AA1" w:rsidRDefault="007B5AA1" w:rsidP="00A14084">
      <w:pPr>
        <w:pStyle w:val="10"/>
        <w:tabs>
          <w:tab w:val="right" w:leader="dot" w:pos="8306"/>
        </w:tabs>
        <w:jc w:val="center"/>
        <w:rPr>
          <w:b/>
          <w:sz w:val="30"/>
          <w:u w:val="single"/>
        </w:rPr>
      </w:pPr>
      <w:r>
        <w:rPr>
          <w:rFonts w:hint="eastAsia"/>
          <w:b/>
          <w:sz w:val="30"/>
        </w:rPr>
        <w:t>论文提交日期</w:t>
      </w:r>
      <w:r>
        <w:rPr>
          <w:rFonts w:hint="eastAsia"/>
          <w:b/>
          <w:sz w:val="30"/>
          <w:u w:val="single"/>
        </w:rPr>
        <w:t xml:space="preserve">  </w:t>
      </w:r>
      <w:r w:rsidR="002A2184">
        <w:rPr>
          <w:rFonts w:hint="eastAsia"/>
          <w:b/>
          <w:sz w:val="30"/>
          <w:u w:val="single"/>
        </w:rPr>
        <w:t>2016</w:t>
      </w:r>
      <w:r>
        <w:rPr>
          <w:rFonts w:hint="eastAsia"/>
          <w:b/>
          <w:sz w:val="30"/>
          <w:u w:val="single"/>
        </w:rPr>
        <w:t xml:space="preserve"> </w:t>
      </w:r>
      <w:r>
        <w:rPr>
          <w:rFonts w:hint="eastAsia"/>
          <w:b/>
          <w:sz w:val="30"/>
          <w:u w:val="single"/>
        </w:rPr>
        <w:t>年</w:t>
      </w:r>
      <w:r>
        <w:rPr>
          <w:rFonts w:hint="eastAsia"/>
          <w:b/>
          <w:sz w:val="30"/>
          <w:u w:val="single"/>
        </w:rPr>
        <w:t xml:space="preserve"> </w:t>
      </w:r>
      <w:r w:rsidR="002A2184">
        <w:rPr>
          <w:rFonts w:hint="eastAsia"/>
          <w:b/>
          <w:sz w:val="30"/>
          <w:u w:val="single"/>
        </w:rPr>
        <w:t>1</w:t>
      </w:r>
      <w:r>
        <w:rPr>
          <w:rFonts w:hint="eastAsia"/>
          <w:b/>
          <w:sz w:val="30"/>
          <w:u w:val="single"/>
        </w:rPr>
        <w:t xml:space="preserve"> </w:t>
      </w:r>
      <w:r>
        <w:rPr>
          <w:rFonts w:hint="eastAsia"/>
          <w:b/>
          <w:sz w:val="30"/>
          <w:u w:val="single"/>
        </w:rPr>
        <w:t>月</w:t>
      </w:r>
      <w:r>
        <w:rPr>
          <w:rFonts w:hint="eastAsia"/>
          <w:b/>
          <w:sz w:val="30"/>
          <w:u w:val="single"/>
        </w:rPr>
        <w:t xml:space="preserve"> </w:t>
      </w:r>
      <w:r w:rsidR="002A2184">
        <w:rPr>
          <w:rFonts w:hint="eastAsia"/>
          <w:b/>
          <w:sz w:val="30"/>
          <w:u w:val="single"/>
        </w:rPr>
        <w:t>23</w:t>
      </w:r>
      <w:r>
        <w:rPr>
          <w:rFonts w:hint="eastAsia"/>
          <w:b/>
          <w:sz w:val="30"/>
          <w:u w:val="single"/>
        </w:rPr>
        <w:t xml:space="preserve"> </w:t>
      </w:r>
      <w:r>
        <w:rPr>
          <w:rFonts w:hint="eastAsia"/>
          <w:b/>
          <w:sz w:val="30"/>
          <w:u w:val="single"/>
        </w:rPr>
        <w:t>日</w:t>
      </w:r>
    </w:p>
    <w:p w:rsidR="007B5AA1" w:rsidRDefault="007B5AA1">
      <w:pPr>
        <w:widowControl/>
        <w:jc w:val="lef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/>
          <w:sz w:val="30"/>
          <w:szCs w:val="30"/>
        </w:rPr>
        <w:br w:type="page"/>
      </w:r>
    </w:p>
    <w:p w:rsidR="00D7721A" w:rsidRPr="00594A84" w:rsidRDefault="00D7721A" w:rsidP="00D7721A">
      <w:pPr>
        <w:pStyle w:val="ab"/>
        <w:spacing w:before="480" w:after="360"/>
        <w:rPr>
          <w:rFonts w:ascii="仿宋_GB2312" w:eastAsia="仿宋_GB2312" w:hAnsi="宋体"/>
          <w:bCs/>
          <w:szCs w:val="36"/>
        </w:rPr>
      </w:pPr>
      <w:bookmarkStart w:id="4" w:name="_Toc8028251"/>
      <w:bookmarkStart w:id="5" w:name="_Toc353839302"/>
      <w:bookmarkStart w:id="6" w:name="_Toc441358128"/>
      <w:r w:rsidRPr="00594A84">
        <w:rPr>
          <w:rFonts w:ascii="仿宋_GB2312" w:eastAsia="仿宋_GB2312" w:hAnsi="宋体" w:hint="eastAsia"/>
          <w:bCs/>
          <w:szCs w:val="36"/>
        </w:rPr>
        <w:lastRenderedPageBreak/>
        <w:t>摘要</w:t>
      </w:r>
      <w:bookmarkEnd w:id="4"/>
      <w:bookmarkEnd w:id="5"/>
      <w:bookmarkEnd w:id="6"/>
    </w:p>
    <w:p w:rsidR="00D7721A" w:rsidRPr="004F3771" w:rsidRDefault="004F3771" w:rsidP="004F3771">
      <w:pPr>
        <w:widowControl/>
        <w:jc w:val="left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本次课程设计</w:t>
      </w:r>
      <w:r w:rsidRPr="004F3771">
        <w:rPr>
          <w:rFonts w:asciiTheme="minorEastAsia" w:eastAsiaTheme="minorEastAsia" w:hAnsiTheme="minorEastAsia" w:hint="eastAsia"/>
          <w:szCs w:val="21"/>
        </w:rPr>
        <w:t>利用 Xilinx Spartan-3 设计平台完成了</w:t>
      </w:r>
      <w:r>
        <w:rPr>
          <w:rFonts w:asciiTheme="minorEastAsia" w:eastAsiaTheme="minorEastAsia" w:hAnsiTheme="minorEastAsia" w:hint="eastAsia"/>
          <w:szCs w:val="21"/>
        </w:rPr>
        <w:t>舞蹈革命</w:t>
      </w:r>
      <w:r w:rsidRPr="004F3771">
        <w:rPr>
          <w:rFonts w:asciiTheme="minorEastAsia" w:eastAsiaTheme="minorEastAsia" w:hAnsiTheme="minorEastAsia" w:hint="eastAsia"/>
          <w:szCs w:val="21"/>
        </w:rPr>
        <w:t>的设</w:t>
      </w:r>
      <w:r>
        <w:rPr>
          <w:rFonts w:asciiTheme="minorEastAsia" w:eastAsiaTheme="minorEastAsia" w:hAnsiTheme="minorEastAsia" w:hint="eastAsia"/>
          <w:szCs w:val="21"/>
        </w:rPr>
        <w:t>计，</w:t>
      </w:r>
      <w:r w:rsidRPr="004F3771">
        <w:rPr>
          <w:rFonts w:asciiTheme="minorEastAsia" w:eastAsiaTheme="minorEastAsia" w:hAnsiTheme="minorEastAsia" w:hint="eastAsia"/>
          <w:szCs w:val="21"/>
        </w:rPr>
        <w:t>借鉴了一些之前玩过的游戏，同时也融入了自己的一些想法。其中也包括了</w:t>
      </w:r>
      <w:r>
        <w:rPr>
          <w:rFonts w:asciiTheme="minorEastAsia" w:eastAsiaTheme="minorEastAsia" w:hAnsiTheme="minorEastAsia" w:hint="eastAsia"/>
          <w:szCs w:val="21"/>
        </w:rPr>
        <w:t>LED灯，</w:t>
      </w:r>
      <w:r w:rsidRPr="004F3771">
        <w:rPr>
          <w:rFonts w:asciiTheme="minorEastAsia" w:eastAsiaTheme="minorEastAsia" w:hAnsiTheme="minorEastAsia" w:hint="eastAsia"/>
          <w:szCs w:val="21"/>
        </w:rPr>
        <w:t xml:space="preserve">七段数码管的显示等内容。 </w:t>
      </w:r>
      <w:r>
        <w:rPr>
          <w:rFonts w:asciiTheme="minorEastAsia" w:eastAsiaTheme="minorEastAsia" w:hAnsiTheme="minorEastAsia" w:hint="eastAsia"/>
          <w:szCs w:val="21"/>
        </w:rPr>
        <w:t>玩家</w:t>
      </w:r>
      <w:r w:rsidRPr="004F3771">
        <w:rPr>
          <w:rFonts w:asciiTheme="minorEastAsia" w:eastAsiaTheme="minorEastAsia" w:hAnsiTheme="minorEastAsia" w:hint="eastAsia"/>
          <w:szCs w:val="21"/>
        </w:rPr>
        <w:t>可以通过</w:t>
      </w:r>
      <w:r>
        <w:rPr>
          <w:rFonts w:asciiTheme="minorEastAsia" w:eastAsiaTheme="minorEastAsia" w:hAnsiTheme="minorEastAsia" w:hint="eastAsia"/>
          <w:szCs w:val="21"/>
        </w:rPr>
        <w:t>扩展板上的按钮配合不同节奏进行对应手指舞蹈</w:t>
      </w:r>
      <w:r w:rsidRPr="004F3771">
        <w:rPr>
          <w:rFonts w:asciiTheme="minorEastAsia" w:eastAsiaTheme="minorEastAsia" w:hAnsiTheme="minorEastAsia" w:hint="eastAsia"/>
          <w:szCs w:val="21"/>
        </w:rPr>
        <w:t>，除了游戏的核心模块， 还加入了计时、</w:t>
      </w:r>
      <w:r>
        <w:rPr>
          <w:rFonts w:asciiTheme="minorEastAsia" w:eastAsiaTheme="minorEastAsia" w:hAnsiTheme="minorEastAsia" w:hint="eastAsia"/>
          <w:szCs w:val="21"/>
        </w:rPr>
        <w:t>选择速度、选择单双人游戏模式</w:t>
      </w:r>
      <w:r w:rsidRPr="004F3771">
        <w:rPr>
          <w:rFonts w:asciiTheme="minorEastAsia" w:eastAsiaTheme="minorEastAsia" w:hAnsiTheme="minorEastAsia" w:hint="eastAsia"/>
          <w:szCs w:val="21"/>
        </w:rPr>
        <w:t>等模块，使游戏更具趣味性。该报告将详细阐述这个游戏的实现原理、实现方法以及游戏操作等内容。</w:t>
      </w:r>
    </w:p>
    <w:p w:rsidR="00BB128D" w:rsidRDefault="00BB128D">
      <w:pPr>
        <w:widowControl/>
        <w:jc w:val="left"/>
        <w:rPr>
          <w:rFonts w:ascii="黑体" w:eastAsia="黑体" w:hAnsi="黑体"/>
          <w:sz w:val="30"/>
          <w:szCs w:val="30"/>
        </w:rPr>
      </w:pPr>
    </w:p>
    <w:p w:rsidR="00BB128D" w:rsidRDefault="00BB128D" w:rsidP="004F3771">
      <w:pPr>
        <w:pStyle w:val="ac"/>
        <w:ind w:firstLineChars="0"/>
        <w:rPr>
          <w:rFonts w:asciiTheme="minorEastAsia" w:eastAsiaTheme="minorEastAsia" w:hAnsiTheme="minorEastAsia" w:hint="eastAsia"/>
          <w:szCs w:val="21"/>
        </w:rPr>
      </w:pPr>
      <w:r w:rsidRPr="00052BBA">
        <w:rPr>
          <w:rFonts w:ascii="仿宋_GB2312" w:hAnsi="宋体" w:hint="eastAsia"/>
          <w:b/>
        </w:rPr>
        <w:t>关键词：</w:t>
      </w:r>
      <w:r w:rsidRPr="00052BBA">
        <w:rPr>
          <w:rFonts w:ascii="仿宋_GB2312" w:hAnsi="宋体" w:hint="eastAsia"/>
        </w:rPr>
        <w:t xml:space="preserve">　</w:t>
      </w:r>
      <w:r w:rsidR="004F3771" w:rsidRPr="004F3771">
        <w:rPr>
          <w:rFonts w:asciiTheme="minorEastAsia" w:eastAsiaTheme="minorEastAsia" w:hAnsiTheme="minorEastAsia" w:hint="eastAsia"/>
          <w:szCs w:val="21"/>
        </w:rPr>
        <w:t>Spartan-3</w:t>
      </w:r>
      <w:r w:rsidR="004F3771">
        <w:rPr>
          <w:rFonts w:asciiTheme="minorEastAsia" w:eastAsiaTheme="minorEastAsia" w:hAnsiTheme="minorEastAsia" w:hint="eastAsia"/>
          <w:szCs w:val="21"/>
        </w:rPr>
        <w:t>、FPGA、舞蹈革命</w:t>
      </w:r>
    </w:p>
    <w:p w:rsidR="00E431CA" w:rsidRDefault="00E431CA" w:rsidP="004F3771">
      <w:pPr>
        <w:pStyle w:val="ac"/>
        <w:ind w:firstLineChars="0"/>
        <w:rPr>
          <w:rFonts w:asciiTheme="minorEastAsia" w:eastAsiaTheme="minorEastAsia" w:hAnsiTheme="minorEastAsia" w:hint="eastAsia"/>
          <w:szCs w:val="21"/>
        </w:rPr>
      </w:pPr>
    </w:p>
    <w:p w:rsidR="00E431CA" w:rsidRDefault="00E431CA" w:rsidP="004F3771">
      <w:pPr>
        <w:pStyle w:val="ac"/>
        <w:ind w:firstLineChars="0"/>
        <w:rPr>
          <w:rFonts w:asciiTheme="minorEastAsia" w:eastAsiaTheme="minorEastAsia" w:hAnsiTheme="minorEastAsia" w:hint="eastAsia"/>
          <w:szCs w:val="21"/>
        </w:rPr>
      </w:pPr>
    </w:p>
    <w:p w:rsidR="00E431CA" w:rsidRDefault="00E431CA" w:rsidP="004F3771">
      <w:pPr>
        <w:pStyle w:val="ac"/>
        <w:ind w:firstLineChars="0"/>
        <w:rPr>
          <w:rFonts w:asciiTheme="minorEastAsia" w:eastAsiaTheme="minorEastAsia" w:hAnsiTheme="minorEastAsia" w:hint="eastAsia"/>
          <w:szCs w:val="21"/>
        </w:rPr>
      </w:pPr>
    </w:p>
    <w:p w:rsidR="00E431CA" w:rsidRDefault="00E431CA" w:rsidP="004F3771">
      <w:pPr>
        <w:pStyle w:val="ac"/>
        <w:ind w:firstLineChars="0"/>
        <w:rPr>
          <w:rFonts w:asciiTheme="minorEastAsia" w:eastAsiaTheme="minorEastAsia" w:hAnsiTheme="minorEastAsia" w:hint="eastAsia"/>
          <w:szCs w:val="21"/>
        </w:rPr>
      </w:pPr>
      <w:bookmarkStart w:id="7" w:name="_GoBack"/>
      <w:bookmarkEnd w:id="7"/>
    </w:p>
    <w:sdt>
      <w:sdtPr>
        <w:rPr>
          <w:lang w:val="zh-CN"/>
        </w:rPr>
        <w:id w:val="-882249765"/>
        <w:docPartObj>
          <w:docPartGallery w:val="Table of Contents"/>
          <w:docPartUnique/>
        </w:docPartObj>
      </w:sdtPr>
      <w:sdtEndPr>
        <w:rPr>
          <w:rFonts w:ascii="Calibri" w:eastAsia="宋体" w:hAnsi="Calibri" w:cs="Times New Roman"/>
          <w:color w:val="auto"/>
          <w:kern w:val="2"/>
          <w:sz w:val="21"/>
          <w:szCs w:val="22"/>
        </w:rPr>
      </w:sdtEndPr>
      <w:sdtContent>
        <w:p w:rsidR="00E431CA" w:rsidRDefault="00E431CA" w:rsidP="00E431CA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358128" w:history="1">
            <w:r w:rsidRPr="008B7328">
              <w:rPr>
                <w:rStyle w:val="a9"/>
                <w:rFonts w:ascii="仿宋_GB2312" w:eastAsia="仿宋_GB2312" w:hAnsi="宋体" w:hint="eastAsia"/>
                <w:bCs/>
                <w:noProof/>
              </w:rPr>
              <w:t>摘要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29" w:history="1">
            <w:r w:rsidRPr="008B7328">
              <w:rPr>
                <w:rStyle w:val="a9"/>
                <w:noProof/>
              </w:rPr>
              <w:t xml:space="preserve">1 </w:t>
            </w:r>
            <w:r w:rsidRPr="008B7328">
              <w:rPr>
                <w:rStyle w:val="a9"/>
                <w:rFonts w:hint="eastAsia"/>
                <w:noProof/>
              </w:rPr>
              <w:t>绪论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0" w:history="1">
            <w:r w:rsidRPr="008B7328">
              <w:rPr>
                <w:rStyle w:val="a9"/>
                <w:noProof/>
              </w:rPr>
              <w:t>1.1</w:t>
            </w:r>
            <w:r w:rsidRPr="008B7328">
              <w:rPr>
                <w:rStyle w:val="a9"/>
                <w:rFonts w:hint="eastAsia"/>
                <w:noProof/>
              </w:rPr>
              <w:t>舞蹈革命设计背景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3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1" w:history="1">
            <w:r w:rsidRPr="008B7328">
              <w:rPr>
                <w:rStyle w:val="a9"/>
                <w:noProof/>
              </w:rPr>
              <w:t>1.2</w:t>
            </w:r>
            <w:r w:rsidRPr="008B7328">
              <w:rPr>
                <w:rStyle w:val="a9"/>
                <w:rFonts w:hint="eastAsia"/>
                <w:noProof/>
              </w:rPr>
              <w:t>同类作品比较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2" w:history="1">
            <w:r w:rsidRPr="008B7328">
              <w:rPr>
                <w:rStyle w:val="a9"/>
                <w:noProof/>
              </w:rPr>
              <w:t>1.3</w:t>
            </w:r>
            <w:r w:rsidRPr="008B7328">
              <w:rPr>
                <w:rStyle w:val="a9"/>
                <w:rFonts w:hint="eastAsia"/>
                <w:noProof/>
              </w:rPr>
              <w:t>主要内容和难点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3" w:history="1">
            <w:r w:rsidRPr="008B7328">
              <w:rPr>
                <w:rStyle w:val="a9"/>
                <w:noProof/>
              </w:rPr>
              <w:t xml:space="preserve">2 Dance Revolution </w:t>
            </w:r>
            <w:r w:rsidRPr="008B7328">
              <w:rPr>
                <w:rStyle w:val="a9"/>
                <w:rFonts w:hint="eastAsia"/>
                <w:noProof/>
              </w:rPr>
              <w:t>设计原理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4" w:history="1">
            <w:r w:rsidRPr="008B7328">
              <w:rPr>
                <w:rStyle w:val="a9"/>
                <w:noProof/>
              </w:rPr>
              <w:t xml:space="preserve">2.1 Dance Revolution </w:t>
            </w:r>
            <w:r w:rsidRPr="008B7328">
              <w:rPr>
                <w:rStyle w:val="a9"/>
                <w:rFonts w:hint="eastAsia"/>
                <w:noProof/>
              </w:rPr>
              <w:t>设计相关内容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5" w:history="1">
            <w:r w:rsidRPr="008B7328">
              <w:rPr>
                <w:rStyle w:val="a9"/>
                <w:noProof/>
              </w:rPr>
              <w:t xml:space="preserve">2.2Dance Revolution </w:t>
            </w:r>
            <w:r w:rsidRPr="008B7328">
              <w:rPr>
                <w:rStyle w:val="a9"/>
                <w:rFonts w:hint="eastAsia"/>
                <w:noProof/>
              </w:rPr>
              <w:t>设计方案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6" w:history="1">
            <w:r w:rsidRPr="008B7328">
              <w:rPr>
                <w:rStyle w:val="a9"/>
                <w:noProof/>
              </w:rPr>
              <w:t>2.3 Dance Revolution</w:t>
            </w:r>
            <w:r w:rsidRPr="008B7328">
              <w:rPr>
                <w:rStyle w:val="a9"/>
                <w:rFonts w:hint="eastAsia"/>
                <w:noProof/>
              </w:rPr>
              <w:t>硬件设计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7" w:history="1">
            <w:r w:rsidRPr="008B7328">
              <w:rPr>
                <w:rStyle w:val="a9"/>
                <w:noProof/>
              </w:rPr>
              <w:t xml:space="preserve">3 Dance Revolution </w:t>
            </w:r>
            <w:r w:rsidRPr="008B7328">
              <w:rPr>
                <w:rStyle w:val="a9"/>
                <w:rFonts w:hint="eastAsia"/>
                <w:noProof/>
              </w:rPr>
              <w:t>设计实现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8" w:history="1">
            <w:r w:rsidRPr="008B7328">
              <w:rPr>
                <w:rStyle w:val="a9"/>
                <w:noProof/>
              </w:rPr>
              <w:t>3.1</w:t>
            </w:r>
            <w:r w:rsidRPr="008B7328">
              <w:rPr>
                <w:rStyle w:val="a9"/>
                <w:rFonts w:hint="eastAsia"/>
                <w:noProof/>
              </w:rPr>
              <w:t>实现方法及过程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39" w:history="1">
            <w:r w:rsidRPr="008B7328">
              <w:rPr>
                <w:rStyle w:val="a9"/>
                <w:noProof/>
              </w:rPr>
              <w:t>3.2</w:t>
            </w:r>
            <w:r w:rsidRPr="008B7328">
              <w:rPr>
                <w:rStyle w:val="a9"/>
                <w:rFonts w:hint="eastAsia"/>
                <w:noProof/>
              </w:rPr>
              <w:t>仿真与调试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40" w:history="1">
            <w:r w:rsidRPr="008B7328">
              <w:rPr>
                <w:rStyle w:val="a9"/>
                <w:noProof/>
              </w:rPr>
              <w:t>4</w:t>
            </w:r>
            <w:r w:rsidRPr="008B7328">
              <w:rPr>
                <w:rStyle w:val="a9"/>
                <w:rFonts w:hint="eastAsia"/>
                <w:noProof/>
              </w:rPr>
              <w:t>系统测试验证与结果分析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41" w:history="1">
            <w:r w:rsidRPr="008B7328">
              <w:rPr>
                <w:rStyle w:val="a9"/>
                <w:noProof/>
              </w:rPr>
              <w:t>4.1</w:t>
            </w:r>
            <w:r w:rsidRPr="008B7328">
              <w:rPr>
                <w:rStyle w:val="a9"/>
                <w:rFonts w:hint="eastAsia"/>
                <w:noProof/>
              </w:rPr>
              <w:t>功能测试和结果分析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42" w:history="1">
            <w:r w:rsidRPr="008B7328">
              <w:rPr>
                <w:rStyle w:val="a9"/>
                <w:noProof/>
              </w:rPr>
              <w:t>4.2</w:t>
            </w:r>
            <w:r w:rsidRPr="008B7328">
              <w:rPr>
                <w:rStyle w:val="a9"/>
                <w:rFonts w:hint="eastAsia"/>
                <w:noProof/>
              </w:rPr>
              <w:t>技术参数测试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2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43" w:history="1">
            <w:r w:rsidRPr="008B7328">
              <w:rPr>
                <w:rStyle w:val="a9"/>
                <w:noProof/>
              </w:rPr>
              <w:t>4.3</w:t>
            </w:r>
            <w:r w:rsidRPr="008B7328">
              <w:rPr>
                <w:rStyle w:val="a9"/>
                <w:rFonts w:hint="eastAsia"/>
                <w:noProof/>
              </w:rPr>
              <w:t>系统演示与操作说明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pPr>
            <w:pStyle w:val="10"/>
            <w:tabs>
              <w:tab w:val="right" w:leader="dot" w:pos="83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41358144" w:history="1">
            <w:r w:rsidRPr="008B7328">
              <w:rPr>
                <w:rStyle w:val="a9"/>
                <w:noProof/>
              </w:rPr>
              <w:t>5</w:t>
            </w:r>
            <w:r w:rsidRPr="008B7328">
              <w:rPr>
                <w:rStyle w:val="a9"/>
                <w:rFonts w:hint="eastAsia"/>
                <w:noProof/>
              </w:rPr>
              <w:t>结论与展望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_Toc441358144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CA" w:rsidRDefault="00E431CA">
          <w:r>
            <w:rPr>
              <w:b/>
              <w:bCs/>
              <w:lang w:val="zh-CN"/>
            </w:rPr>
            <w:fldChar w:fldCharType="end"/>
          </w:r>
        </w:p>
      </w:sdtContent>
    </w:sdt>
    <w:p w:rsidR="00E431CA" w:rsidRDefault="00E431CA" w:rsidP="00E431CA">
      <w:pPr>
        <w:pStyle w:val="ac"/>
        <w:ind w:firstLineChars="0" w:firstLine="0"/>
        <w:rPr>
          <w:rFonts w:asciiTheme="minorEastAsia" w:eastAsiaTheme="minorEastAsia" w:hAnsiTheme="minorEastAsia" w:hint="eastAsia"/>
          <w:szCs w:val="21"/>
        </w:rPr>
      </w:pPr>
    </w:p>
    <w:p w:rsidR="00E431CA" w:rsidRPr="004F3771" w:rsidRDefault="00E431CA" w:rsidP="00E431CA">
      <w:pPr>
        <w:pStyle w:val="ac"/>
        <w:ind w:firstLineChars="0"/>
        <w:rPr>
          <w:rFonts w:ascii="仿宋_GB2312" w:hAnsi="宋体"/>
        </w:rPr>
        <w:sectPr w:rsidR="00E431CA" w:rsidRPr="004F3771" w:rsidSect="008524EC">
          <w:headerReference w:type="default" r:id="rId11"/>
          <w:footerReference w:type="default" r:id="rId12"/>
          <w:endnotePr>
            <w:numFmt w:val="decimal"/>
          </w:endnotePr>
          <w:pgSz w:w="11906" w:h="16838" w:code="9"/>
          <w:pgMar w:top="2098" w:right="1758" w:bottom="2098" w:left="1758" w:header="1701" w:footer="1701" w:gutter="0"/>
          <w:pgNumType w:fmt="lowerRoman" w:start="1"/>
          <w:cols w:space="425"/>
          <w:docGrid w:linePitch="360" w:charSpace="1861"/>
        </w:sectPr>
      </w:pPr>
    </w:p>
    <w:p w:rsidR="002A2184" w:rsidRDefault="00E431CA" w:rsidP="00E431CA">
      <w:pPr>
        <w:pStyle w:val="1"/>
      </w:pPr>
      <w:bookmarkStart w:id="8" w:name="_Ref377042594"/>
      <w:bookmarkStart w:id="9" w:name="_Ref377042541"/>
      <w:bookmarkStart w:id="10" w:name="_Toc165262354"/>
      <w:bookmarkStart w:id="11" w:name="_Toc353839306"/>
      <w:bookmarkStart w:id="12" w:name="_Toc165262355"/>
      <w:bookmarkStart w:id="13" w:name="_Toc8028255"/>
      <w:bookmarkStart w:id="14" w:name="_Toc441358129"/>
      <w:r>
        <w:rPr>
          <w:rFonts w:hint="eastAsia"/>
        </w:rPr>
        <w:lastRenderedPageBreak/>
        <w:t xml:space="preserve">1 </w:t>
      </w:r>
      <w:r w:rsidR="002A2184">
        <w:rPr>
          <w:rFonts w:hint="eastAsia"/>
        </w:rPr>
        <w:t>绪论</w:t>
      </w:r>
      <w:bookmarkEnd w:id="8"/>
      <w:bookmarkEnd w:id="9"/>
      <w:bookmarkEnd w:id="10"/>
      <w:bookmarkEnd w:id="14"/>
    </w:p>
    <w:p w:rsidR="002A2184" w:rsidRDefault="00E431CA" w:rsidP="00E431CA">
      <w:pPr>
        <w:pStyle w:val="2"/>
        <w:rPr>
          <w:rFonts w:hint="eastAsia"/>
        </w:rPr>
      </w:pPr>
      <w:bookmarkStart w:id="15" w:name="_Ref377042603"/>
      <w:bookmarkStart w:id="16" w:name="_Toc441358130"/>
      <w:r>
        <w:rPr>
          <w:rFonts w:hint="eastAsia"/>
        </w:rPr>
        <w:t>1.1</w:t>
      </w:r>
      <w:r w:rsidR="002A2184">
        <w:rPr>
          <w:rFonts w:hint="eastAsia"/>
        </w:rPr>
        <w:t>舞蹈革命设计背景</w:t>
      </w:r>
      <w:bookmarkEnd w:id="15"/>
      <w:bookmarkEnd w:id="16"/>
    </w:p>
    <w:p w:rsidR="002A2184" w:rsidRDefault="002A2184" w:rsidP="002A2184">
      <w:pPr>
        <w:pStyle w:val="ae"/>
        <w:ind w:left="84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我们的课程设计“舞蹈革命”的灵感来自于几年前风靡一时的网络游戏“QQ炫舞”，已经很成熟的产品跳舞机游戏模式也如此。这个跳舞机实现的功能类似于“QQ炫舞”里的节奏模式，游戏系统随机产生一个方向符号，玩家需要在一定时间内按下对应的方向控制键，是一个锻炼反应能力和手指灵敏度的游戏。</w:t>
      </w:r>
    </w:p>
    <w:p w:rsidR="002A2184" w:rsidRDefault="002A2184" w:rsidP="002A2184">
      <w:pPr>
        <w:pStyle w:val="ae"/>
        <w:ind w:left="840" w:firstLineChars="0" w:firstLine="0"/>
        <w:jc w:val="left"/>
        <w:rPr>
          <w:rFonts w:asciiTheme="minorEastAsia" w:eastAsiaTheme="minorEastAsia" w:hAnsiTheme="minorEastAsia" w:hint="eastAsia"/>
          <w:szCs w:val="21"/>
        </w:rPr>
      </w:pPr>
    </w:p>
    <w:p w:rsidR="002A2184" w:rsidRDefault="00E431CA" w:rsidP="00E431CA">
      <w:pPr>
        <w:pStyle w:val="3"/>
        <w:rPr>
          <w:rFonts w:hint="eastAsia"/>
        </w:rPr>
      </w:pPr>
      <w:bookmarkStart w:id="17" w:name="_Toc441358131"/>
      <w:r>
        <w:rPr>
          <w:rFonts w:hint="eastAsia"/>
        </w:rPr>
        <w:t>1.2</w:t>
      </w:r>
      <w:r w:rsidR="002A2184">
        <w:rPr>
          <w:rFonts w:hint="eastAsia"/>
        </w:rPr>
        <w:t>同类作品比较</w:t>
      </w:r>
      <w:bookmarkEnd w:id="17"/>
    </w:p>
    <w:tbl>
      <w:tblPr>
        <w:tblStyle w:val="a3"/>
        <w:tblW w:w="0" w:type="auto"/>
        <w:tblInd w:w="840" w:type="dxa"/>
        <w:tblLook w:val="04A0" w:firstRow="1" w:lastRow="0" w:firstColumn="1" w:lastColumn="0" w:noHBand="0" w:noVBand="1"/>
      </w:tblPr>
      <w:tblGrid>
        <w:gridCol w:w="3841"/>
        <w:gridCol w:w="3841"/>
      </w:tblGrid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舞蹈革命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原始游戏“QQ炫舞”以及其他类似游戏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游戏结束以生命值是否耗尽为标准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游戏结束以时间为标准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单人挑战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模式、双人对抗模式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Cs w:val="21"/>
              </w:rPr>
              <w:t>单人挑战</w:t>
            </w:r>
            <w:proofErr w:type="gramEnd"/>
            <w:r>
              <w:rPr>
                <w:rFonts w:asciiTheme="minorEastAsia" w:eastAsiaTheme="minorEastAsia" w:hAnsiTheme="minorEastAsia" w:hint="eastAsia"/>
                <w:szCs w:val="21"/>
              </w:rPr>
              <w:t>模式、双人合作模式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可以暂停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不可以暂停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可以变速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Theme="minorEastAsia" w:eastAsiaTheme="minorEastAsia" w:hAnsiTheme="minorEastAsia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Cs w:val="21"/>
              </w:rPr>
              <w:t>需要在游戏开始前设置好速度</w:t>
            </w:r>
          </w:p>
        </w:tc>
      </w:tr>
    </w:tbl>
    <w:p w:rsidR="002A2184" w:rsidRDefault="002A2184" w:rsidP="002A2184">
      <w:pPr>
        <w:pStyle w:val="ae"/>
        <w:ind w:left="840" w:firstLineChars="0" w:firstLine="0"/>
        <w:jc w:val="left"/>
        <w:rPr>
          <w:rFonts w:asciiTheme="minorEastAsia" w:eastAsiaTheme="minorEastAsia" w:hAnsiTheme="minorEastAsia" w:hint="eastAsia"/>
          <w:szCs w:val="21"/>
        </w:rPr>
      </w:pPr>
    </w:p>
    <w:p w:rsidR="002A2184" w:rsidRDefault="00E431CA" w:rsidP="00E431CA">
      <w:pPr>
        <w:pStyle w:val="2"/>
        <w:rPr>
          <w:rFonts w:hint="eastAsia"/>
        </w:rPr>
      </w:pPr>
      <w:bookmarkStart w:id="18" w:name="_Toc441358132"/>
      <w:r>
        <w:rPr>
          <w:rFonts w:hint="eastAsia"/>
        </w:rPr>
        <w:t>1.3</w:t>
      </w:r>
      <w:r w:rsidR="002A2184">
        <w:rPr>
          <w:rFonts w:hint="eastAsia"/>
        </w:rPr>
        <w:t>主要内容和难点</w:t>
      </w:r>
      <w:bookmarkEnd w:id="18"/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1.3.1主要内容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游戏的主要内容是根据七段数码</w:t>
      </w:r>
      <w:proofErr w:type="gramStart"/>
      <w:r>
        <w:rPr>
          <w:rFonts w:ascii="楷体" w:eastAsia="楷体" w:hAnsi="楷体" w:hint="eastAsia"/>
          <w:szCs w:val="21"/>
        </w:rPr>
        <w:t>管显示</w:t>
      </w:r>
      <w:proofErr w:type="gramEnd"/>
      <w:r>
        <w:rPr>
          <w:rFonts w:ascii="楷体" w:eastAsia="楷体" w:hAnsi="楷体" w:hint="eastAsia"/>
          <w:szCs w:val="21"/>
        </w:rPr>
        <w:t>的箭头方向按下对应方向键。</w:t>
      </w:r>
    </w:p>
    <w:p w:rsidR="00E431CA" w:rsidRPr="00E431CA" w:rsidRDefault="00E431CA" w:rsidP="00E431C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E431CA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3B2CDF9" wp14:editId="4D948373">
            <wp:extent cx="5442509" cy="2804235"/>
            <wp:effectExtent l="0" t="0" r="6350" b="0"/>
            <wp:docPr id="50" name="图片 50" descr="D:\QQ\598107049\Image\C2C\EA3B051BBCF657254AA85E7E1827DC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Q\598107049\Image\C2C\EA3B051BBCF657254AA85E7E1827DC5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638" cy="280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1CA" w:rsidRDefault="00E431CA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（1）欢迎界面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游戏处于待机状态时，扩展板七段数码管上显示“HELLO”字样，欢迎玩家进入游戏。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（2）模式选择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将switch0置0，则为选择单人模式，将switch0置1，则为选择双人模式。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（3）游戏开始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按button1按钮后触发游戏开始。若为单人模式，扩展板左侧七段数码</w:t>
      </w:r>
      <w:proofErr w:type="gramStart"/>
      <w:r>
        <w:rPr>
          <w:rFonts w:ascii="楷体" w:eastAsia="楷体" w:hAnsi="楷体" w:hint="eastAsia"/>
          <w:szCs w:val="21"/>
        </w:rPr>
        <w:t>管开始</w:t>
      </w:r>
      <w:proofErr w:type="gramEnd"/>
      <w:r>
        <w:rPr>
          <w:rFonts w:ascii="楷体" w:eastAsia="楷体" w:hAnsi="楷体" w:hint="eastAsia"/>
          <w:szCs w:val="21"/>
        </w:rPr>
        <w:t>显示随机产生的方向符号，</w:t>
      </w:r>
      <w:proofErr w:type="gramStart"/>
      <w:r>
        <w:rPr>
          <w:rFonts w:ascii="楷体" w:eastAsia="楷体" w:hAnsi="楷体" w:hint="eastAsia"/>
          <w:szCs w:val="21"/>
        </w:rPr>
        <w:t>扩展板左四个</w:t>
      </w:r>
      <w:proofErr w:type="gramEnd"/>
      <w:r>
        <w:rPr>
          <w:rFonts w:ascii="楷体" w:eastAsia="楷体" w:hAnsi="楷体" w:hint="eastAsia"/>
          <w:szCs w:val="21"/>
        </w:rPr>
        <w:t>LED灯亮起，代表生命值为4。若为双人模式，扩展板左侧和右侧七段数码管分别开始显示随机产生的方向符号（两个玩家方向符号分别随机生成），扩展板左侧和右侧四个LED灯亮起，分别代表一号玩家生命值为4和二号玩家生命值为4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（4）游戏过程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扩展板上七段数码</w:t>
      </w:r>
      <w:proofErr w:type="gramStart"/>
      <w:r>
        <w:rPr>
          <w:rFonts w:ascii="楷体" w:eastAsia="楷体" w:hAnsi="楷体" w:hint="eastAsia"/>
          <w:szCs w:val="21"/>
        </w:rPr>
        <w:t>管显示</w:t>
      </w:r>
      <w:proofErr w:type="gramEnd"/>
      <w:r>
        <w:rPr>
          <w:rFonts w:ascii="楷体" w:eastAsia="楷体" w:hAnsi="楷体" w:hint="eastAsia"/>
          <w:szCs w:val="21"/>
        </w:rPr>
        <w:t>符号根据当前速度档位在一定时间后显示下一个符号，玩家必须在变化的时间内按下七段数码管下方对应方向控制的button，按错或不按则生命值减</w:t>
      </w: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，即扩展板上LED灯熄灭一盏（双人模式下，LED灯熄灭顺序为从内向外顺次熄灭）。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（5）档位选择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档位一共有四个等级，默认值为最低速度档，将switch3置1，按一次button0则速度档位提升一个等级，将switch3置0，按一次button0则速度档位降低一个等级。当前速度等级显示于Spartan-III开发板的七段数码管上。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（6）游戏暂停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按button1按钮后游戏暂停。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（7）游戏结束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当单人模式生命值耗尽或双人模式下任</w:t>
      </w: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玩家生命值耗尽时，游戏结束。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1.3.2难点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以下为完成该游戏过程中遇到的难点，解决方法分析</w:t>
      </w:r>
      <w:proofErr w:type="gramStart"/>
      <w:r>
        <w:rPr>
          <w:rFonts w:ascii="楷体" w:eastAsia="楷体" w:hAnsi="楷体" w:hint="eastAsia"/>
          <w:szCs w:val="21"/>
        </w:rPr>
        <w:t>见报告</w:t>
      </w:r>
      <w:proofErr w:type="gramEnd"/>
      <w:r>
        <w:rPr>
          <w:rFonts w:ascii="楷体" w:eastAsia="楷体" w:hAnsi="楷体" w:hint="eastAsia"/>
          <w:szCs w:val="21"/>
        </w:rPr>
        <w:t>2、3部分的技术实现部分。</w:t>
      </w:r>
    </w:p>
    <w:p w:rsidR="002A2184" w:rsidRDefault="002A2184" w:rsidP="002A2184">
      <w:pPr>
        <w:ind w:firstLineChars="400" w:firstLine="84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（1）随机符号的生成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（2）按键错误检查。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（3）速度变化功能。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（4）暂停与重启的实现。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Theme="minorEastAsia" w:eastAsiaTheme="minorEastAsia" w:hAnsiTheme="minorEastAsia" w:hint="eastAsia"/>
          <w:szCs w:val="21"/>
        </w:rPr>
      </w:pPr>
    </w:p>
    <w:p w:rsidR="002A2184" w:rsidRDefault="00E431CA" w:rsidP="00E431CA">
      <w:pPr>
        <w:pStyle w:val="1"/>
        <w:rPr>
          <w:rFonts w:hint="eastAsia"/>
        </w:rPr>
      </w:pPr>
      <w:bookmarkStart w:id="19" w:name="_Toc441358133"/>
      <w:r>
        <w:rPr>
          <w:rFonts w:hint="eastAsia"/>
        </w:rPr>
        <w:t xml:space="preserve">2 </w:t>
      </w:r>
      <w:r w:rsidR="00E8249A" w:rsidRPr="00E8249A">
        <w:rPr>
          <w:rFonts w:hint="eastAsia"/>
        </w:rPr>
        <w:t xml:space="preserve">Dance Revolution </w:t>
      </w:r>
      <w:r w:rsidR="00E8249A" w:rsidRPr="00E8249A">
        <w:rPr>
          <w:rFonts w:hint="eastAsia"/>
        </w:rPr>
        <w:t>设计原理</w:t>
      </w:r>
      <w:bookmarkEnd w:id="19"/>
    </w:p>
    <w:p w:rsidR="002A2184" w:rsidRDefault="00E431CA" w:rsidP="00E431CA">
      <w:pPr>
        <w:pStyle w:val="2"/>
        <w:rPr>
          <w:rFonts w:hint="eastAsia"/>
        </w:rPr>
      </w:pPr>
      <w:bookmarkStart w:id="20" w:name="_Toc441358134"/>
      <w:r>
        <w:rPr>
          <w:rFonts w:hint="eastAsia"/>
        </w:rPr>
        <w:t xml:space="preserve">2.1 </w:t>
      </w:r>
      <w:r w:rsidR="00E8249A" w:rsidRPr="00E8249A">
        <w:rPr>
          <w:rFonts w:hint="eastAsia"/>
        </w:rPr>
        <w:t xml:space="preserve">Dance Revolution </w:t>
      </w:r>
      <w:r w:rsidR="00E8249A" w:rsidRPr="00E8249A">
        <w:rPr>
          <w:rFonts w:hint="eastAsia"/>
        </w:rPr>
        <w:t>设计相关内容</w:t>
      </w:r>
      <w:bookmarkEnd w:id="20"/>
    </w:p>
    <w:p w:rsidR="002A2184" w:rsidRDefault="00E8249A" w:rsidP="00E8249A">
      <w:pPr>
        <w:pStyle w:val="ae"/>
        <w:ind w:left="840"/>
        <w:jc w:val="left"/>
        <w:rPr>
          <w:rFonts w:asciiTheme="minorEastAsia" w:eastAsiaTheme="minorEastAsia" w:hAnsiTheme="minorEastAsia" w:hint="eastAsia"/>
          <w:szCs w:val="21"/>
        </w:rPr>
      </w:pPr>
      <w:r w:rsidRPr="00E8249A">
        <w:rPr>
          <w:rFonts w:asciiTheme="minorEastAsia" w:eastAsiaTheme="minorEastAsia" w:hAnsiTheme="minorEastAsia" w:hint="eastAsia"/>
          <w:szCs w:val="21"/>
        </w:rPr>
        <w:t>我们小组设计的Dance Revolution这个游戏的设计灵感来源一一款音乐舞蹈游戏《QQ炫舞》。此游戏的基本操作方式如下：界面中有一个判定框，节奏音符以“上下左右”的方式以固定的时间间隔出现，并以一定速度自下而上地滚动进判定框。</w:t>
      </w:r>
      <w:proofErr w:type="gramStart"/>
      <w:r w:rsidRPr="00E8249A">
        <w:rPr>
          <w:rFonts w:asciiTheme="minorEastAsia" w:eastAsiaTheme="minorEastAsia" w:hAnsiTheme="minorEastAsia" w:hint="eastAsia"/>
          <w:szCs w:val="21"/>
        </w:rPr>
        <w:t>玩家需</w:t>
      </w:r>
      <w:proofErr w:type="gramEnd"/>
      <w:r w:rsidRPr="00E8249A">
        <w:rPr>
          <w:rFonts w:asciiTheme="minorEastAsia" w:eastAsiaTheme="minorEastAsia" w:hAnsiTheme="minorEastAsia" w:hint="eastAsia"/>
          <w:szCs w:val="21"/>
        </w:rPr>
        <w:t>正确选择滚动进判定框内的音符，并跟着音乐节奏选择对应的上下左右键。在规定时间点，正确按下滚动进判定框内的符号即可。如按错或未跟上节奏在</w:t>
      </w:r>
      <w:r w:rsidRPr="00E8249A">
        <w:rPr>
          <w:rFonts w:asciiTheme="minorEastAsia" w:eastAsiaTheme="minorEastAsia" w:hAnsiTheme="minorEastAsia" w:hint="eastAsia"/>
          <w:szCs w:val="21"/>
        </w:rPr>
        <w:lastRenderedPageBreak/>
        <w:t>规定时间点按下对应键，会减少生命值。当生命值减为零，游戏结束。我们小组此次在</w:t>
      </w:r>
      <w:proofErr w:type="spellStart"/>
      <w:r w:rsidRPr="00E8249A">
        <w:rPr>
          <w:rFonts w:asciiTheme="minorEastAsia" w:eastAsiaTheme="minorEastAsia" w:hAnsiTheme="minorEastAsia" w:hint="eastAsia"/>
          <w:szCs w:val="21"/>
        </w:rPr>
        <w:t>spartan</w:t>
      </w:r>
      <w:proofErr w:type="spellEnd"/>
      <w:r w:rsidRPr="00E8249A">
        <w:rPr>
          <w:rFonts w:asciiTheme="minorEastAsia" w:eastAsiaTheme="minorEastAsia" w:hAnsiTheme="minorEastAsia" w:hint="eastAsia"/>
          <w:szCs w:val="21"/>
        </w:rPr>
        <w:t>－3板上设计的这款小游戏，即是参考了《QQ炫舞》的游戏方式，由于板上显示界面和操作按钮有限，我们设计的游戏只实现了其基本功能。但我们所设计出的游戏功能多，可玩性强，易于操作，充分体现了课程设计的理念和要求。</w:t>
      </w:r>
    </w:p>
    <w:p w:rsidR="002A2184" w:rsidRDefault="00E431CA" w:rsidP="00E431CA">
      <w:pPr>
        <w:pStyle w:val="2"/>
        <w:rPr>
          <w:rFonts w:hint="eastAsia"/>
        </w:rPr>
      </w:pPr>
      <w:bookmarkStart w:id="21" w:name="_Toc353839339"/>
      <w:bookmarkStart w:id="22" w:name="_Toc441358135"/>
      <w:r>
        <w:rPr>
          <w:rFonts w:hint="eastAsia"/>
        </w:rPr>
        <w:t>2.2</w:t>
      </w:r>
      <w:r w:rsidR="00E8249A" w:rsidRPr="00E8249A">
        <w:rPr>
          <w:rFonts w:hint="eastAsia"/>
        </w:rPr>
        <w:t xml:space="preserve">Dance Revolution </w:t>
      </w:r>
      <w:r w:rsidR="00E8249A" w:rsidRPr="00E8249A">
        <w:rPr>
          <w:rFonts w:hint="eastAsia"/>
        </w:rPr>
        <w:t>设计方案</w:t>
      </w:r>
      <w:bookmarkEnd w:id="22"/>
    </w:p>
    <w:p w:rsidR="00E8249A" w:rsidRPr="00E8249A" w:rsidRDefault="00E8249A" w:rsidP="00E8249A">
      <w:pPr>
        <w:pStyle w:val="ae"/>
        <w:ind w:left="84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</w:t>
      </w:r>
      <w:r w:rsidRPr="00E8249A">
        <w:rPr>
          <w:rFonts w:ascii="楷体" w:eastAsia="楷体" w:hAnsi="楷体" w:hint="eastAsia"/>
          <w:szCs w:val="21"/>
        </w:rPr>
        <w:t xml:space="preserve"> 打歌面板为扩展板上的八个数码管。每个周期数码管上显示一个符号（上／下／左／右）作为给定音符，玩家通过按动显示屏下方的上／下／左／右键来击打音符进行游戏。</w:t>
      </w:r>
    </w:p>
    <w:p w:rsidR="00E8249A" w:rsidRPr="00E8249A" w:rsidRDefault="00E8249A" w:rsidP="00E8249A">
      <w:pPr>
        <w:pStyle w:val="ae"/>
        <w:ind w:left="84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（2）</w:t>
      </w:r>
      <w:r w:rsidRPr="00E8249A">
        <w:rPr>
          <w:rFonts w:ascii="楷体" w:eastAsia="楷体" w:hAnsi="楷体" w:hint="eastAsia"/>
          <w:szCs w:val="21"/>
        </w:rPr>
        <w:t>未在要求的时间点击中音符（即未按中音符对应的按钮）判定失误，生民值减</w:t>
      </w:r>
      <w:proofErr w:type="gramStart"/>
      <w:r w:rsidRPr="00E8249A">
        <w:rPr>
          <w:rFonts w:ascii="楷体" w:eastAsia="楷体" w:hAnsi="楷体" w:hint="eastAsia"/>
          <w:szCs w:val="21"/>
        </w:rPr>
        <w:t>一</w:t>
      </w:r>
      <w:proofErr w:type="gramEnd"/>
      <w:r w:rsidRPr="00E8249A">
        <w:rPr>
          <w:rFonts w:ascii="楷体" w:eastAsia="楷体" w:hAnsi="楷体" w:hint="eastAsia"/>
          <w:szCs w:val="21"/>
        </w:rPr>
        <w:t>。当血槽为空，即led灯全灭时，游戏结束。</w:t>
      </w:r>
    </w:p>
    <w:p w:rsidR="00E8249A" w:rsidRPr="00E8249A" w:rsidRDefault="00E8249A" w:rsidP="00E8249A">
      <w:pPr>
        <w:pStyle w:val="ae"/>
        <w:ind w:left="84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（3）</w:t>
      </w:r>
      <w:r w:rsidRPr="00E8249A">
        <w:rPr>
          <w:rFonts w:ascii="楷体" w:eastAsia="楷体" w:hAnsi="楷体" w:hint="eastAsia"/>
          <w:szCs w:val="21"/>
        </w:rPr>
        <w:t>游戏分为单人模式和双人模式，双人模式下一方失败则游戏结束，另一方获胜。</w:t>
      </w:r>
    </w:p>
    <w:p w:rsidR="002A2184" w:rsidRPr="00E8249A" w:rsidRDefault="00E8249A" w:rsidP="00E8249A">
      <w:pPr>
        <w:pStyle w:val="ae"/>
        <w:ind w:left="840" w:firstLineChars="150" w:firstLine="315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（4）</w:t>
      </w:r>
      <w:r w:rsidRPr="00E8249A">
        <w:rPr>
          <w:rFonts w:ascii="楷体" w:eastAsia="楷体" w:hAnsi="楷体" w:hint="eastAsia"/>
          <w:szCs w:val="21"/>
        </w:rPr>
        <w:t xml:space="preserve">增加调速按钮，玩家可在游戏中更改音符出现的速度，以提升或降低游戏难度系数。  </w:t>
      </w:r>
    </w:p>
    <w:p w:rsidR="002A2184" w:rsidRDefault="00E431CA" w:rsidP="00E431CA">
      <w:pPr>
        <w:pStyle w:val="2"/>
      </w:pPr>
      <w:bookmarkStart w:id="23" w:name="_Toc441358136"/>
      <w:bookmarkEnd w:id="21"/>
      <w:r>
        <w:rPr>
          <w:rFonts w:hint="eastAsia"/>
        </w:rPr>
        <w:t xml:space="preserve">2.3 </w:t>
      </w:r>
      <w:r w:rsidR="00E8249A" w:rsidRPr="00E8249A">
        <w:rPr>
          <w:rFonts w:hint="eastAsia"/>
        </w:rPr>
        <w:t>Dance Revolution</w:t>
      </w:r>
      <w:r w:rsidR="00E8249A" w:rsidRPr="00E8249A">
        <w:rPr>
          <w:rFonts w:hint="eastAsia"/>
        </w:rPr>
        <w:t>硬件设计</w:t>
      </w:r>
      <w:bookmarkEnd w:id="23"/>
    </w:p>
    <w:p w:rsidR="002A2184" w:rsidRDefault="00E8249A" w:rsidP="002A2184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>2.3.1 Top    顶层模块</w:t>
      </w:r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module top(input wire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 input wire [1:0]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 input wire [3:0]switch, input wire [7:0]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output wire [11:0]anode, output wire [15:0]segment, output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[3:0]Y1, output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[3:0]Y2);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[15:0]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   //show on spartan-3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[31:0]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//show on expand board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[1:0] speed;      //control speed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     //used in time counter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[3:0]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// player’s game interface state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status;   //control system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stoping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or running for status = 0 or 1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clk_gamespeed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//control time interval in different speed status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[7:0] flag;         //record witch button is pressed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[15:0] errorpress_1;   //record the number of errors player1 make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[15:0] errorpress_2;   //record the number of errors player2 make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wire [1:0]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  //buttons that change game’s setting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wire [7:0]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 //buttons that players use to play the game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wire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clk_interval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       //time interval that the counter produce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//Initial status///////////////////////////////////////////////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initial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lastRenderedPageBreak/>
              <w:t xml:space="preserve">      speed=0;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errorpress_1=0;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errorpress_2=0;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clk_gamespeed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status=0;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//buttons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p0(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[0]);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p1(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p2(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p3(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p4(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[2],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[2]);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p5(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p6(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p7(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p8(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p9(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clk,btn_ctr_in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[7],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//display patterns////////////////////////////////////////////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display m0(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 anode[3:0], segment[7:0]);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display32bits m1(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 anode[11:4], segment[15:8]);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//counter module////////////////////////////////////////////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counter_interval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m2(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clk_interval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//player’s control 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[0])    //when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 is pressed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if(switch[3]==1) speed&lt;=speed+1;   //speed 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else speed&lt;=speed-1;          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//speed 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[1])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status&lt;=~status;      //stop or run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clk_interval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   //change game speed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lastRenderedPageBreak/>
              <w:tab/>
              <w:t>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if(cnt&lt;3-speed)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&lt;=cnt+1;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a-DK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da-DK"/>
              </w:rPr>
              <w:tab/>
              <w:t xml:space="preserve">else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begin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clk_gamespeed&lt;=~clk_gamespeed;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&lt;=0;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@*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if(switch[0] == 0)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begin //one player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Y2&lt;=8'b0000;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case(errorpress_1)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//numbers of errors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determin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numbers of LEDs on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0: Y1&lt;=8'b1111;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1: Y1&lt;=8'b1110;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2: Y1&lt;=8'b1100;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3: Y1&lt;=8'b1000;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4: Y1&lt;=8’b0000;    //4 permitted error times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else if(switch[0] == 1) begin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//two player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case(errorpress_1)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0: Y1&lt;=8'b1111;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1: Y1&lt;=8'b1110;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2: Y1&lt;=8'b1100;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3: Y1&lt;=8'b1000;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4: Y1&lt;=8'b0000;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case(errorpress_2)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0: Y2&lt;=8'b1111;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1: Y2&lt;=8'b0111;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2: Y2&lt;=8'b0011;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3: Y2&lt;=8'b0001;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4: Y2&lt;=8'b0000;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clk_gamespeed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if(switch[0] == 0)begin//one player</w:t>
            </w:r>
          </w:p>
          <w:p w:rsidR="00E8249A" w:rsidRP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if(errorpress_1 != 4 &amp;&amp; status)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lastRenderedPageBreak/>
              <w:t xml:space="preserve">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case(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    //15 given status of interface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0: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0)//if the right button isn’t pressed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                              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//increase error time by 1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1: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2: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3: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4: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5: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6: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7: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8: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lastRenderedPageBreak/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9: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10: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11: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12: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13: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14: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15: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else if(switch[0] == 1)begin</w:t>
            </w:r>
          </w:p>
          <w:p w:rsidR="00E8249A" w:rsidRP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if(errorpress_1 != 4 &amp;&amp; errorpress_2 != 4 &amp;&amp; status)begin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E8249A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case(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0: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1: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2: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[2]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3: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4: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[2]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5: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6: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lastRenderedPageBreak/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7: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8: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9: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10: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[4]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[2]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11: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12: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lastRenderedPageBreak/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13: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[5]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14: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[7]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[0]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15: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[6]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errorpress_1 &lt;= errorpress_1+1;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btn_ctr_out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[3] == 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errorpress_2 &lt;= errorpress_2+1;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&lt;=gameinter+1;  // change into next interface status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//show patterns///////////////////////////////////////////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//////////////////////////////////////////////////////////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always @*  begin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if(switch[0] == 0)begin //one players module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if(errorpress_1 == 4)begin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&lt;=32'he8b9_ffff;//show "over"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&lt;=16'h5bc6;//show "stop"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else if(~status)begin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&lt;=16'h5bc6;//show "stop"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&lt;=32'hcbdd_efff;//show "hello"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else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&lt;=16'h5670+speed+1;  //show speed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case(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     //set patterns show in 15 status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0:digtex&lt;=32'hf01f_ffff; //up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   1:digtex&lt;=32'h4566_ffff; //left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2:digtex&lt;=32'h6657_ffff; //right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  <w:t xml:space="preserve">       3:digtex&lt;=32'h6657_ffff; //right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4:digtex&lt;=32'h4566_ffff; //left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5:digtex&lt;=32'hf23f_ffff; //down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   6:digtex&lt;=32'hf01f_ffff; //up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7:digtex&lt;=32'h4566_ffff; //left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8:digtex&lt;=32'h6657_ffff;  //right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9:digtex&lt;=32'hf23f_ffff;  //down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10:digtex&lt;=32'h6657_ffff; //right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11:digtex&lt;=32'hf01f_ffff; //up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12:digtex&lt;=32'hf23f_ffff; //down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      13:digtex&lt;=32'h4566_ffff; //left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14:digtex&lt;=32'hf01f_ffff; //up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15:digtex&lt;=32'hf23f_ffff; //down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else if(switch[0] == 1)begin //two players module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if(errorpress_1 == 4 || errorpress_2 == 4)begin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&lt;=32'he8b9_ffff;//show "over"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&lt;=16'h5bc6;//show "stop"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else if(~status)begin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&lt;=16'h5bc6;//show "stop"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digtex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&lt;=32'hcbdd_efff;//show "hello"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else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digt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&lt;=16'h5670+speed+1;  //show speed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case(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gameinter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    0:digtex&lt;=32'hf01f_4566; //up 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1:digtex&lt;=32'h4566_f01f; //left 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2:digtex&lt;=32'h6657_f23f; //right 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ab/>
              <w:t xml:space="preserve">          3:digtex&lt;=32'h6657_6657; //right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right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         4:digtex&lt;=32'h4566_f23f; //left 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5:digtex&lt;=32'hf23f_6657; //down 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6:digtex&lt;=32'hf01f_f01f; //up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up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         7:digtex&lt;=32'h4566_f01f; //left 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8:digtex&lt;=32'h6657_4566;  //right 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9:digtex&lt;=32'hf23f_6657;  //down 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       10:digtex&lt;=32'h6657_f23f; //right down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11:digtex&lt;=32'hf01f_4566; //up 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12:digtex&lt;=32'hf23f_f01f; //down 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13:digtex&lt;=32'h4566_4566; //left left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a-DK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da-DK"/>
              </w:rPr>
              <w:tab/>
              <w:t xml:space="preserve">          14:digtex&lt;=32'hf01f_6657; //up right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        15:digtex&lt;=32'hf23f_f01f; //down up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</w:rPr>
              <w:tab/>
              <w:t>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Yuanti SC Bold" w:hAnsi="Courier New" w:cs="Courier New"/>
                <w:b/>
                <w:bCs/>
                <w:kern w:val="2"/>
                <w:u w:color="000000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endmodule</w:t>
            </w:r>
            <w:proofErr w:type="spellEnd"/>
          </w:p>
        </w:tc>
      </w:tr>
    </w:tbl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>////////////////////////////////////////////////////////////</w:t>
      </w: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Default="00E8249A" w:rsidP="00E8249A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2.3.2 </w:t>
      </w:r>
      <w:proofErr w:type="spellStart"/>
      <w:r w:rsidRPr="00E8249A">
        <w:rPr>
          <w:rFonts w:ascii="楷体" w:eastAsia="楷体" w:hAnsi="楷体" w:hint="eastAsia"/>
          <w:szCs w:val="21"/>
        </w:rPr>
        <w:t>pbdebounce</w:t>
      </w:r>
      <w:proofErr w:type="spellEnd"/>
      <w:r w:rsidRPr="00E8249A">
        <w:rPr>
          <w:rFonts w:ascii="楷体" w:eastAsia="楷体" w:hAnsi="楷体" w:hint="eastAsia"/>
          <w:szCs w:val="21"/>
        </w:rPr>
        <w:t xml:space="preserve">  </w:t>
      </w:r>
      <w:proofErr w:type="gramStart"/>
      <w:r w:rsidRPr="00E8249A">
        <w:rPr>
          <w:rFonts w:ascii="楷体" w:eastAsia="楷体" w:hAnsi="楷体" w:hint="eastAsia"/>
          <w:szCs w:val="21"/>
        </w:rPr>
        <w:t>按键去抖模块</w:t>
      </w:r>
      <w:proofErr w:type="gramEnd"/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module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pbdebounce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(input wire clk,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input wire button,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output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pbreg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[7:0]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pbshift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wire clk_1ms;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s-ES_tradnl"/>
              </w:rPr>
              <w:tab/>
              <w:t>timer_1ms m0(clk, clk_1ms);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always@(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clk_1ms)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>pbshift=pbshift&lt;&lt;1;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it-IT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it-IT"/>
              </w:rPr>
              <w:t>pbshift[0]=button;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>if (pbshift==0)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pbreg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>if (pbshift==8'hFF)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pbreg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=1;</w:t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Yuanti SC Bold" w:hAnsi="Courier New" w:cs="Courier New"/>
                <w:b/>
                <w:bCs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</w:t>
            </w:r>
            <w:r>
              <w:rPr>
                <w:rFonts w:ascii="Courier New" w:eastAsia="宋体" w:hAnsi="Courier New" w:cs="Courier New" w:hint="eastAsia"/>
                <w:kern w:val="2"/>
                <w:u w:color="000000"/>
                <w:lang w:val="en-US"/>
              </w:rPr>
              <w:t>e</w:t>
            </w:r>
            <w:proofErr w:type="spellEnd"/>
          </w:p>
        </w:tc>
      </w:tr>
    </w:tbl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>////////////////////////////////////////////////////////////</w:t>
      </w: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Default="00E8249A" w:rsidP="00E8249A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      2.3.3  timer_1ms   1ms计时模块（作为按键去抖动的触发时钟）</w:t>
      </w:r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hAnsi="Courier New" w:cs="Courier New"/>
                <w:kern w:val="2"/>
                <w:u w:color="000000"/>
                <w:lang w:val="en-US"/>
              </w:rPr>
              <w:t>module timer_1ms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(input wire clk,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output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clk_1ms);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</w:t>
            </w:r>
            <w:proofErr w:type="spellStart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[15:0] </w:t>
            </w:r>
            <w:proofErr w:type="spellStart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initial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fr-FR"/>
              </w:rPr>
              <w:t>cnt [15:0] &lt;=0;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clk_1ms &lt;= 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nl-NL"/>
              </w:rPr>
              <w:t>if(cnt&gt;=25000)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</w:t>
            </w:r>
            <w:proofErr w:type="spellStart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clk_1ms &lt;= ~clk_1ms;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</w:t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nl-NL"/>
              </w:rPr>
              <w:t>else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</w:t>
            </w:r>
            <w:proofErr w:type="spellStart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&lt;=cnt+1;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</w:t>
            </w:r>
            <w:r>
              <w:rPr>
                <w:rFonts w:ascii="Courier New" w:eastAsia="Calibri" w:hAnsi="Courier New" w:cs="Courier New"/>
                <w:kern w:val="2"/>
                <w:u w:color="000000"/>
              </w:rPr>
              <w:t>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Comic Sans MS" w:hAnsi="Courier New" w:cs="Courier New"/>
                <w:b/>
                <w:bCs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</w:rPr>
              <w:t xml:space="preserve">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endmodule</w:t>
            </w:r>
            <w:proofErr w:type="spellEnd"/>
          </w:p>
        </w:tc>
      </w:tr>
    </w:tbl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 xml:space="preserve">      </w:t>
      </w: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>////////////////////////////////////////////////////////////</w:t>
      </w: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Default="00E8249A" w:rsidP="00E8249A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     2.3.4 display    </w:t>
      </w:r>
      <w:proofErr w:type="spellStart"/>
      <w:r w:rsidRPr="00E8249A">
        <w:rPr>
          <w:rFonts w:ascii="楷体" w:eastAsia="楷体" w:hAnsi="楷体" w:hint="eastAsia"/>
          <w:szCs w:val="21"/>
        </w:rPr>
        <w:t>spartan</w:t>
      </w:r>
      <w:proofErr w:type="spellEnd"/>
      <w:r w:rsidRPr="00E8249A">
        <w:rPr>
          <w:rFonts w:ascii="楷体" w:eastAsia="楷体" w:hAnsi="楷体" w:hint="eastAsia"/>
          <w:szCs w:val="21"/>
        </w:rPr>
        <w:t>－3上数码管的显示模块</w:t>
      </w:r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module display(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input wire    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input wire [15:0] digit,// digits shows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output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[ 3:0] node, //four digital pipes choice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output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[ 7:0] segment  //eight digital tube display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[3:0]  code  =  4'b0;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[15:0] count = 15'b0;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always @(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 begin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case (count[15:14])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2'b00 :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node &lt;= 4'b1110;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code &lt;= digit[3:0];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2'b01 :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node &lt;= 4'b1101;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code &lt;= digit[7:4];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2'b10 :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node &lt;= 4'b1011;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code &lt;= digit[11:8];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2'b11 :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node &lt;= 4'b0111;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code &lt;= digit[15:12];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  <w:t xml:space="preserve">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case (code)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4'b0000: segment &lt;= 8'b11000000;//0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4'b0001: segment &lt;= 8’b11111001;   //1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4'b0010: segment &lt;= 8'b10100100;//2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4'b0011: segment &lt;= 8'b10110000;//3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4'b0100: segment &lt;= 8'b10011001;//4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4'b0101: segment &lt;= 8'b10010010;//s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4'b0110: segment &lt;= 8'b10001100;//p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4'b0111: segment &lt;= 8'b00100001</w:t>
            </w:r>
            <w:proofErr w:type="gram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;/</w:t>
            </w:r>
            <w:proofErr w:type="gram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/d.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4'b1000: segment &lt;= 8'b10101111;//r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4'b1001: segment &lt;= 8'b11100011;//u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4'b1010: segment &lt;= 8'b10101011;//n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4'b1011: segment &lt;= 8'b10000111;//t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4'b1100: segment &lt;= 8'b10100011;//o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4'b1101: segment &lt;= 8'b10100001;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4'b1110: segment &lt;= 8'b10000110;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4'b1111: segment &lt;= 8'b11111111;//none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default: segment &lt;= 8'b11111111;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count &lt;= count + 1;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Comic Sans MS" w:hAnsi="Courier New" w:cs="Courier New"/>
                <w:b/>
                <w:bCs/>
                <w:kern w:val="2"/>
                <w:u w:color="000000"/>
                <w:lang w:val="en-US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endmodule</w:t>
            </w:r>
            <w:proofErr w:type="spellEnd"/>
          </w:p>
        </w:tc>
      </w:tr>
    </w:tbl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>////////////////////////////////////////////////////////////</w:t>
      </w: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Default="00E8249A" w:rsidP="00E8249A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   2.3.5  display32bits     </w:t>
      </w:r>
      <w:proofErr w:type="spellStart"/>
      <w:r w:rsidRPr="00E8249A">
        <w:rPr>
          <w:rFonts w:ascii="楷体" w:eastAsia="楷体" w:hAnsi="楷体" w:hint="eastAsia"/>
          <w:szCs w:val="21"/>
        </w:rPr>
        <w:t>spartan</w:t>
      </w:r>
      <w:proofErr w:type="spellEnd"/>
      <w:r w:rsidRPr="00E8249A">
        <w:rPr>
          <w:rFonts w:ascii="楷体" w:eastAsia="楷体" w:hAnsi="楷体" w:hint="eastAsia"/>
          <w:szCs w:val="21"/>
        </w:rPr>
        <w:t>－3扩展板上数码管显示模块</w:t>
      </w:r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module display32bits(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digit_anode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, segment);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input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input  [31:0]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output [7:0] 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digit_anode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output [7:0]   segment;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   [7:0] 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digit_anode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   [7:0]   segment;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   [12:0]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wire   [31:0]  disp_num;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   [3:0] 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always@(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)begin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case(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[12:10])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3'b000:begin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digit_anode &lt;= 8'b11111110;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lastRenderedPageBreak/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[3:0];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3'b001:begin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8'b11111101;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[7:4];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3'b010:begin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8'b11111011;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[11:8];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3'b011:begin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8'b11110111;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[15:12];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3'b100:begin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digit_anode &lt;= 8'b11101111;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[19:16];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3'b101:begin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8'b11011111;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[23:20];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3'b110:begin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8'b10111111;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[27:24];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3'b111:begin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 xml:space="preserve">  digit_anode &lt;= 8'b01111111;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&lt;=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disp_num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[31:28];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case(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num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)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4'b0000:segment&lt;=8'b11011000;//7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4'b0001:segment&lt;=8'b11001100;//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反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7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4'b0010:segment&lt;=8'b11100001;//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倒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7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4'b0011:segment&lt;=8'b11000011;//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倒反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7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4'b0100:segment&lt;=8'b10000110;//E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4'b0101:segment&lt;=8'b10110110;//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三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4'b0110:segment&lt;=8'b10111111;//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一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4'b0111:segment&lt;=8'b10110000;//</w:t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zh-TW" w:eastAsia="zh-TW"/>
              </w:rPr>
              <w:t>反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4'b1000:segment&lt;=8'b11100011;//v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4'b1001:segment&lt;=8'b10101111;//r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4'b1010:segment&lt;=8'b10111111;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lastRenderedPageBreak/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4'b1011:segment&lt;=8'b10000110;//e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4'b1100:segment&lt;=8'b10001001;//h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4'b1101:segment&lt;=8'b11000111;//l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fr-FR"/>
              </w:rPr>
              <w:tab/>
              <w:t>4'b1110:segment&lt;=8'b11000000;//o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                 4'b1111:segment&lt;=8'b11111111;//show nothing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endcase</w:t>
            </w:r>
            <w:proofErr w:type="spellEnd"/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always@(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)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&lt;=cnt+1;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</w:rPr>
              <w:t>end</w:t>
            </w: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Comic Sans MS" w:hAnsi="Courier New" w:cs="Courier New"/>
                <w:b/>
                <w:bCs/>
                <w:kern w:val="2"/>
                <w:u w:color="000000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endmodule</w:t>
            </w:r>
            <w:proofErr w:type="spellEnd"/>
          </w:p>
        </w:tc>
      </w:tr>
    </w:tbl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</w:p>
    <w:p w:rsidR="00E8249A" w:rsidRPr="00E8249A" w:rsidRDefault="00E8249A" w:rsidP="00E8249A">
      <w:pPr>
        <w:pStyle w:val="ae"/>
        <w:ind w:left="576"/>
        <w:jc w:val="left"/>
        <w:rPr>
          <w:rFonts w:ascii="楷体" w:eastAsia="楷体" w:hAnsi="楷体"/>
          <w:szCs w:val="21"/>
        </w:rPr>
      </w:pPr>
      <w:r w:rsidRPr="00E8249A">
        <w:rPr>
          <w:rFonts w:ascii="楷体" w:eastAsia="楷体" w:hAnsi="楷体"/>
          <w:szCs w:val="21"/>
        </w:rPr>
        <w:t>////////////////////////////////////////////////////////////</w:t>
      </w:r>
    </w:p>
    <w:p w:rsidR="00E8249A" w:rsidRDefault="00E8249A" w:rsidP="00E8249A">
      <w:pPr>
        <w:pStyle w:val="ae"/>
        <w:ind w:left="576" w:firstLineChars="0" w:firstLine="0"/>
        <w:jc w:val="left"/>
        <w:rPr>
          <w:rFonts w:ascii="楷体" w:eastAsia="楷体" w:hAnsi="楷体" w:hint="eastAsia"/>
          <w:szCs w:val="21"/>
        </w:rPr>
      </w:pPr>
      <w:r w:rsidRPr="00E8249A">
        <w:rPr>
          <w:rFonts w:ascii="楷体" w:eastAsia="楷体" w:hAnsi="楷体" w:hint="eastAsia"/>
          <w:szCs w:val="21"/>
        </w:rPr>
        <w:t xml:space="preserve">   2.3.6 </w:t>
      </w:r>
      <w:proofErr w:type="spellStart"/>
      <w:r w:rsidRPr="00E8249A">
        <w:rPr>
          <w:rFonts w:ascii="楷体" w:eastAsia="楷体" w:hAnsi="楷体" w:hint="eastAsia"/>
          <w:szCs w:val="21"/>
        </w:rPr>
        <w:t>counter_interval</w:t>
      </w:r>
      <w:proofErr w:type="spellEnd"/>
      <w:r w:rsidRPr="00E8249A">
        <w:rPr>
          <w:rFonts w:ascii="楷体" w:eastAsia="楷体" w:hAnsi="楷体" w:hint="eastAsia"/>
          <w:szCs w:val="21"/>
        </w:rPr>
        <w:t xml:space="preserve">    计时器模块</w:t>
      </w:r>
    </w:p>
    <w:tbl>
      <w:tblPr>
        <w:tblStyle w:val="a3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4F3EC" w:themeFill="background2" w:themeFillTint="99"/>
        <w:tblLayout w:type="fixed"/>
        <w:tblLook w:val="04A0" w:firstRow="1" w:lastRow="0" w:firstColumn="1" w:lastColumn="0" w:noHBand="0" w:noVBand="1"/>
      </w:tblPr>
      <w:tblGrid>
        <w:gridCol w:w="9854"/>
      </w:tblGrid>
      <w:tr w:rsidR="00E8249A" w:rsidTr="00E8249A">
        <w:tc>
          <w:tcPr>
            <w:tcW w:w="9854" w:type="dxa"/>
            <w:tcBorders>
              <w:tl2br w:val="nil"/>
              <w:tr2bl w:val="nil"/>
            </w:tcBorders>
            <w:shd w:val="clear" w:color="auto" w:fill="F4F3EC" w:themeFill="background2" w:themeFillTint="99"/>
          </w:tcPr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module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counter_interval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(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, </w:t>
            </w: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clk_seconds</w:t>
            </w:r>
            <w:proofErr w:type="spellEnd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);  //produce time interval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e-DE"/>
              </w:rPr>
              <w:tab/>
              <w:t>input wire clk;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output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clk_seconds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reg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[31:0] 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always@(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posedge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 </w:t>
            </w:r>
            <w:proofErr w:type="spellStart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clk</w:t>
            </w:r>
            <w:proofErr w:type="spellEnd"/>
            <w:r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)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if(</w:t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 xml:space="preserve">&lt;8000000) </w:t>
            </w:r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 xml:space="preserve">  //set time interval 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>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&lt;=cnt+1;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da-DK"/>
              </w:rPr>
              <w:tab/>
              <w:t>else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nl-NL"/>
              </w:rPr>
              <w:tab/>
              <w:t xml:space="preserve">  begin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proofErr w:type="spellStart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cnt</w:t>
            </w:r>
            <w:proofErr w:type="spellEnd"/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>&lt;=0;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>
              <w:rPr>
                <w:rFonts w:ascii="Courier New" w:eastAsia="Comic Sans MS" w:hAnsi="Courier New" w:cs="Courier New"/>
                <w:kern w:val="2"/>
                <w:u w:color="000000"/>
                <w:lang w:val="it-IT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it-IT"/>
              </w:rPr>
              <w:tab/>
            </w:r>
            <w:r>
              <w:rPr>
                <w:rFonts w:ascii="Courier New" w:eastAsia="Comic Sans MS" w:hAnsi="Courier New" w:cs="Courier New"/>
                <w:kern w:val="2"/>
                <w:u w:color="000000"/>
                <w:lang w:val="it-IT"/>
              </w:rPr>
              <w:tab/>
              <w:t>clk_seconds&lt;=~clk_seconds;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</w: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 xml:space="preserve">  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  <w:r w:rsidRPr="00CB4735"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  <w:tab/>
              <w:t>end</w:t>
            </w:r>
          </w:p>
          <w:p w:rsidR="00E8249A" w:rsidRPr="00CB4735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240" w:lineRule="atLeast"/>
              <w:jc w:val="both"/>
              <w:rPr>
                <w:rFonts w:ascii="Courier New" w:eastAsia="Comic Sans MS" w:hAnsi="Courier New" w:cs="Courier New"/>
                <w:kern w:val="2"/>
                <w:u w:color="000000"/>
                <w:lang w:val="en-US"/>
              </w:rPr>
            </w:pPr>
          </w:p>
          <w:p w:rsidR="00E8249A" w:rsidRDefault="00E8249A" w:rsidP="00E8249A">
            <w:pPr>
              <w:pStyle w:val="11"/>
              <w:framePr w:wrap="auto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</w:tabs>
              <w:spacing w:line="400" w:lineRule="exact"/>
              <w:jc w:val="both"/>
              <w:rPr>
                <w:rFonts w:ascii="Courier New" w:eastAsia="Comic Sans MS" w:hAnsi="Courier New" w:cs="Courier New"/>
                <w:b/>
                <w:bCs/>
                <w:kern w:val="2"/>
                <w:u w:color="000000"/>
              </w:rPr>
            </w:pPr>
            <w:proofErr w:type="spellStart"/>
            <w:r>
              <w:rPr>
                <w:rFonts w:ascii="Courier New" w:eastAsia="Calibri" w:hAnsi="Courier New" w:cs="Courier New"/>
                <w:kern w:val="2"/>
                <w:u w:color="000000"/>
                <w:lang w:val="en-US"/>
              </w:rPr>
              <w:t>endmodule</w:t>
            </w:r>
            <w:proofErr w:type="spellEnd"/>
          </w:p>
        </w:tc>
      </w:tr>
    </w:tbl>
    <w:p w:rsidR="002A2184" w:rsidRPr="008B0FE6" w:rsidRDefault="002A2184" w:rsidP="008B0FE6">
      <w:pPr>
        <w:jc w:val="left"/>
        <w:rPr>
          <w:rFonts w:ascii="楷体" w:eastAsia="楷体" w:hAnsi="楷体" w:hint="eastAsia"/>
          <w:szCs w:val="21"/>
        </w:rPr>
      </w:pPr>
    </w:p>
    <w:p w:rsidR="002A2184" w:rsidRDefault="00E431CA" w:rsidP="00E431CA">
      <w:pPr>
        <w:pStyle w:val="1"/>
        <w:rPr>
          <w:rFonts w:hint="eastAsia"/>
        </w:rPr>
      </w:pPr>
      <w:bookmarkStart w:id="24" w:name="_Toc441358137"/>
      <w:r>
        <w:rPr>
          <w:rFonts w:hint="eastAsia"/>
        </w:rPr>
        <w:lastRenderedPageBreak/>
        <w:t xml:space="preserve">3 </w:t>
      </w:r>
      <w:r w:rsidR="008B0FE6" w:rsidRPr="008B0FE6">
        <w:rPr>
          <w:rFonts w:hint="eastAsia"/>
        </w:rPr>
        <w:t xml:space="preserve">Dance Revolution </w:t>
      </w:r>
      <w:r w:rsidR="008B0FE6" w:rsidRPr="008B0FE6">
        <w:rPr>
          <w:rFonts w:hint="eastAsia"/>
        </w:rPr>
        <w:t>设计实现</w:t>
      </w:r>
      <w:bookmarkEnd w:id="24"/>
    </w:p>
    <w:p w:rsidR="002A2184" w:rsidRDefault="00E431CA" w:rsidP="00E431CA">
      <w:pPr>
        <w:pStyle w:val="2"/>
        <w:rPr>
          <w:rFonts w:hint="eastAsia"/>
        </w:rPr>
      </w:pPr>
      <w:bookmarkStart w:id="25" w:name="_Toc441358138"/>
      <w:r>
        <w:rPr>
          <w:rFonts w:hint="eastAsia"/>
        </w:rPr>
        <w:t>3.1</w:t>
      </w:r>
      <w:r w:rsidR="002A2184">
        <w:rPr>
          <w:rFonts w:hint="eastAsia"/>
        </w:rPr>
        <w:t>实现方法</w:t>
      </w:r>
      <w:r w:rsidR="008B0FE6">
        <w:rPr>
          <w:rFonts w:hint="eastAsia"/>
        </w:rPr>
        <w:t>及过程</w:t>
      </w:r>
      <w:bookmarkEnd w:id="25"/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（内容要点：实现的具体思路和方法、重点难点在实现中的经验和方法等）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b/>
          <w:bCs/>
          <w:color w:val="000000"/>
          <w:kern w:val="0"/>
          <w:sz w:val="22"/>
          <w:lang w:val="zh-CN"/>
        </w:rPr>
      </w:pPr>
      <w:r w:rsidRPr="008B0FE6">
        <w:rPr>
          <w:rFonts w:ascii="Courier New" w:eastAsia="Arial Unicode MS" w:hAnsi="Courier New" w:cs="Courier New"/>
          <w:b/>
          <w:bCs/>
          <w:color w:val="000000"/>
          <w:kern w:val="0"/>
          <w:sz w:val="22"/>
          <w:lang w:val="zh-CN"/>
        </w:rPr>
        <w:t>1.</w:t>
      </w:r>
      <w:r w:rsidRPr="008B0FE6">
        <w:rPr>
          <w:rFonts w:ascii="宋体" w:hAnsi="宋体" w:cs="宋体" w:hint="eastAsia"/>
          <w:b/>
          <w:bCs/>
          <w:color w:val="000000"/>
          <w:kern w:val="0"/>
          <w:sz w:val="22"/>
          <w:lang w:val="zh-CN"/>
        </w:rPr>
        <w:t>打歌面板及符号显示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  <w:lang w:val="zh-CN"/>
        </w:rPr>
      </w:pP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 xml:space="preserve">      spartan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－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3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板及其扩展板上共有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4+8=12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个七段数码管。扩展板上的八个数码管用来显示符号（即代替音符），左边四个为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player1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的显示面板，右边四个为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player2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的显示面板。当游戏选择单人模式时，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player2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的面板不作任何显示。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eastAsia="Hannotate SC Regular" w:hAnsi="Courier New" w:cs="Courier New"/>
          <w:color w:val="000000"/>
          <w:kern w:val="0"/>
          <w:sz w:val="22"/>
          <w:lang w:val="zh-CN"/>
        </w:rPr>
        <w:t xml:space="preserve">    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要显示符号，可以使用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display32bits</w:t>
      </w:r>
      <w:r w:rsidRPr="008B0FE6">
        <w:rPr>
          <w:rFonts w:ascii="宋体" w:hAnsi="宋体" w:cs="宋体" w:hint="eastAsia"/>
          <w:color w:val="000000"/>
          <w:kern w:val="0"/>
          <w:sz w:val="22"/>
        </w:rPr>
        <w:t>模块来实现。模块及参数定义如下：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module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display32bits(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clk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,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disp_num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,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digit_anode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, segment);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 xml:space="preserve">input  </w:t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clk</w:t>
      </w:r>
      <w:proofErr w:type="spellEnd"/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     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input  [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 xml:space="preserve">31:0]  </w:t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disp_num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</w:t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output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[7:0]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digit_anode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; </w:t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output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[7:0]   segment;   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reg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 xml:space="preserve">    [7:0]   </w:t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digit_anode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八个数码管的位选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reg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 xml:space="preserve">    [7:0]   segment;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控制七段数码管每段的显示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reg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 xml:space="preserve">    [12:0]  </w:t>
      </w:r>
      <w:proofErr w:type="spell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cnt</w:t>
      </w:r>
      <w:proofErr w:type="spell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=0;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用来计时分频的变量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de-DE"/>
        </w:rPr>
        <w:tab/>
        <w:t>wire   [31:0]  disp_num;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用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32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位二进制数值表示的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待显示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符号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reg    [3:0]   num;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       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数码管的显示状态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Cs w:val="21"/>
          <w:u w:color="000000"/>
        </w:rPr>
      </w:pPr>
      <w:r w:rsidRPr="008B0FE6">
        <w:rPr>
          <w:rFonts w:ascii="宋体" w:hAnsi="宋体" w:cs="宋体" w:hint="eastAsia"/>
          <w:color w:val="000000"/>
          <w:szCs w:val="21"/>
          <w:u w:color="000000"/>
        </w:rPr>
        <w:t>游戏中共有上键（</w:t>
      </w:r>
      <w:r w:rsidRPr="008B0FE6">
        <w:rPr>
          <w:rFonts w:ascii="Courier New" w:eastAsia="Calibri" w:hAnsi="Courier New" w:cs="Courier New"/>
          <w:color w:val="000000"/>
          <w:szCs w:val="21"/>
          <w:u w:color="000000"/>
        </w:rPr>
        <w:t>↑</w:t>
      </w:r>
      <w:r w:rsidRPr="008B0FE6">
        <w:rPr>
          <w:rFonts w:ascii="宋体" w:hAnsi="宋体" w:cs="宋体" w:hint="eastAsia"/>
          <w:color w:val="000000"/>
          <w:szCs w:val="21"/>
          <w:u w:color="000000"/>
        </w:rPr>
        <w:t>），下键（</w:t>
      </w:r>
      <w:r w:rsidRPr="008B0FE6">
        <w:rPr>
          <w:rFonts w:ascii="Courier New" w:eastAsia="Calibri" w:hAnsi="Courier New" w:cs="Courier New"/>
          <w:color w:val="000000"/>
          <w:szCs w:val="21"/>
          <w:u w:color="000000"/>
        </w:rPr>
        <w:t>↓</w:t>
      </w:r>
      <w:r w:rsidRPr="008B0FE6">
        <w:rPr>
          <w:rFonts w:ascii="宋体" w:hAnsi="宋体" w:cs="宋体" w:hint="eastAsia"/>
          <w:color w:val="000000"/>
          <w:szCs w:val="21"/>
          <w:u w:color="000000"/>
        </w:rPr>
        <w:t>），左键（</w:t>
      </w:r>
      <w:r w:rsidRPr="008B0FE6">
        <w:rPr>
          <w:rFonts w:ascii="Courier New" w:eastAsia="Calibri" w:hAnsi="Courier New" w:cs="Courier New"/>
          <w:color w:val="000000"/>
          <w:szCs w:val="21"/>
          <w:u w:color="000000"/>
        </w:rPr>
        <w:t>←</w:t>
      </w:r>
      <w:r w:rsidRPr="008B0FE6">
        <w:rPr>
          <w:rFonts w:ascii="宋体" w:hAnsi="宋体" w:cs="宋体" w:hint="eastAsia"/>
          <w:color w:val="000000"/>
          <w:szCs w:val="21"/>
          <w:u w:color="000000"/>
        </w:rPr>
        <w:t>），右键（</w:t>
      </w:r>
      <w:r w:rsidRPr="008B0FE6">
        <w:rPr>
          <w:rFonts w:ascii="Courier New" w:eastAsia="Calibri" w:hAnsi="Courier New" w:cs="Courier New"/>
          <w:color w:val="000000"/>
          <w:szCs w:val="21"/>
          <w:u w:color="000000"/>
        </w:rPr>
        <w:t>→</w:t>
      </w:r>
      <w:r w:rsidRPr="008B0FE6">
        <w:rPr>
          <w:rFonts w:ascii="宋体" w:hAnsi="宋体" w:cs="宋体" w:hint="eastAsia"/>
          <w:color w:val="000000"/>
          <w:szCs w:val="21"/>
          <w:u w:color="000000"/>
        </w:rPr>
        <w:t>）四种符号。在数码管上显示为下图。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Cs w:val="21"/>
          <w:u w:color="000000"/>
        </w:rPr>
      </w:pPr>
    </w:p>
    <w:p w:rsidR="008B0FE6" w:rsidRPr="008B0FE6" w:rsidRDefault="008B0FE6" w:rsidP="008B0FE6">
      <w:pPr>
        <w:widowControl/>
        <w:jc w:val="center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eastAsia="Hannotate SC Regular" w:hAnsi="Courier New" w:cs="Courier New"/>
          <w:noProof/>
          <w:color w:val="000000"/>
          <w:kern w:val="0"/>
          <w:sz w:val="22"/>
        </w:rPr>
        <w:drawing>
          <wp:inline distT="0" distB="0" distL="114300" distR="114300" wp14:anchorId="5583C33E" wp14:editId="3AE61404">
            <wp:extent cx="2286000" cy="1609725"/>
            <wp:effectExtent l="0" t="0" r="0" b="9525"/>
            <wp:docPr id="44" name="图片 44" descr="FullSizeRender(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ullSizeRender(0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widowControl/>
        <w:jc w:val="center"/>
        <w:rPr>
          <w:rFonts w:ascii="Courier New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图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1.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下键</w:t>
      </w:r>
    </w:p>
    <w:p w:rsidR="008B0FE6" w:rsidRPr="008B0FE6" w:rsidRDefault="008B0FE6" w:rsidP="008B0FE6">
      <w:pPr>
        <w:widowControl/>
        <w:jc w:val="center"/>
        <w:rPr>
          <w:rFonts w:ascii="Courier New" w:hAnsi="Courier New" w:cs="Courier New"/>
          <w:color w:val="000000"/>
          <w:kern w:val="0"/>
          <w:sz w:val="22"/>
        </w:rPr>
      </w:pPr>
    </w:p>
    <w:p w:rsidR="008B0FE6" w:rsidRPr="008B0FE6" w:rsidRDefault="008B0FE6" w:rsidP="008B0FE6">
      <w:pPr>
        <w:widowControl/>
        <w:jc w:val="center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eastAsia="Hannotate SC Regular" w:hAnsi="Courier New" w:cs="Courier New"/>
          <w:noProof/>
          <w:color w:val="000000"/>
          <w:kern w:val="0"/>
          <w:sz w:val="22"/>
        </w:rPr>
        <w:lastRenderedPageBreak/>
        <w:drawing>
          <wp:inline distT="0" distB="0" distL="114300" distR="114300" wp14:anchorId="279AA5E9" wp14:editId="72DBA7EB">
            <wp:extent cx="2266315" cy="1609725"/>
            <wp:effectExtent l="0" t="0" r="635" b="9525"/>
            <wp:docPr id="45" name="图片 45" descr="FullSizeRender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ullSizeRender(1)"/>
                    <pic:cNvPicPr>
                      <a:picLocks noChangeAspect="1"/>
                    </pic:cNvPicPr>
                  </pic:nvPicPr>
                  <pic:blipFill>
                    <a:blip r:embed="rId15"/>
                    <a:srcRect l="6193" r="20128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widowControl/>
        <w:jc w:val="center"/>
        <w:rPr>
          <w:rFonts w:ascii="Courier New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图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2.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右键</w:t>
      </w:r>
    </w:p>
    <w:p w:rsidR="008B0FE6" w:rsidRPr="008B0FE6" w:rsidRDefault="008B0FE6" w:rsidP="008B0FE6">
      <w:pPr>
        <w:widowControl/>
        <w:jc w:val="center"/>
        <w:rPr>
          <w:rFonts w:ascii="Courier New" w:eastAsia="Hannotate SC Regular" w:hAnsi="Courier New" w:cs="Courier New"/>
          <w:color w:val="000000"/>
          <w:kern w:val="0"/>
          <w:sz w:val="22"/>
        </w:rPr>
      </w:pPr>
    </w:p>
    <w:p w:rsidR="008B0FE6" w:rsidRPr="008B0FE6" w:rsidRDefault="008B0FE6" w:rsidP="008B0FE6">
      <w:pPr>
        <w:widowControl/>
        <w:jc w:val="center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eastAsia="Hannotate SC Regular" w:hAnsi="Courier New" w:cs="Courier New"/>
          <w:noProof/>
          <w:color w:val="000000"/>
          <w:kern w:val="0"/>
          <w:sz w:val="22"/>
        </w:rPr>
        <w:drawing>
          <wp:inline distT="0" distB="0" distL="114300" distR="114300" wp14:anchorId="6FC5DF20" wp14:editId="150DB91A">
            <wp:extent cx="2275840" cy="1609725"/>
            <wp:effectExtent l="0" t="0" r="10160" b="9525"/>
            <wp:docPr id="46" name="图片 46" descr="FullSizeRender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ullSizeRender(2)"/>
                    <pic:cNvPicPr>
                      <a:picLocks noChangeAspect="1"/>
                    </pic:cNvPicPr>
                  </pic:nvPicPr>
                  <pic:blipFill>
                    <a:blip r:embed="rId16"/>
                    <a:srcRect r="17874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widowControl/>
        <w:jc w:val="center"/>
        <w:rPr>
          <w:rFonts w:ascii="Courier New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图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3.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上键</w:t>
      </w:r>
    </w:p>
    <w:p w:rsidR="008B0FE6" w:rsidRPr="008B0FE6" w:rsidRDefault="008B0FE6" w:rsidP="008B0FE6">
      <w:pPr>
        <w:widowControl/>
        <w:jc w:val="left"/>
        <w:rPr>
          <w:rFonts w:ascii="Courier New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 xml:space="preserve">                    </w:t>
      </w:r>
    </w:p>
    <w:p w:rsidR="008B0FE6" w:rsidRPr="008B0FE6" w:rsidRDefault="008B0FE6" w:rsidP="008B0FE6">
      <w:pPr>
        <w:widowControl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 xml:space="preserve">                       </w:t>
      </w:r>
      <w:r w:rsidRPr="008B0FE6">
        <w:rPr>
          <w:rFonts w:ascii="Courier New" w:eastAsia="Hannotate SC Regular" w:hAnsi="Courier New" w:cs="Courier New"/>
          <w:noProof/>
          <w:color w:val="000000"/>
          <w:kern w:val="0"/>
          <w:sz w:val="22"/>
        </w:rPr>
        <w:drawing>
          <wp:inline distT="0" distB="0" distL="114300" distR="114300" wp14:anchorId="4A82D244" wp14:editId="17C960E8">
            <wp:extent cx="2285365" cy="1609725"/>
            <wp:effectExtent l="0" t="0" r="635" b="9525"/>
            <wp:docPr id="47" name="图片 47" descr="FullSizeRender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ullSizeRender(3)"/>
                    <pic:cNvPicPr>
                      <a:picLocks noChangeAspect="1"/>
                    </pic:cNvPicPr>
                  </pic:nvPicPr>
                  <pic:blipFill>
                    <a:blip r:embed="rId17"/>
                    <a:srcRect l="669" t="592" r="19068" b="-592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widowControl/>
        <w:jc w:val="center"/>
        <w:rPr>
          <w:rFonts w:ascii="Courier New" w:hAnsi="Courier New" w:cs="Courier New"/>
          <w:color w:val="000000"/>
          <w:kern w:val="0"/>
          <w:sz w:val="22"/>
        </w:rPr>
      </w:pP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图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4.</w:t>
      </w:r>
      <w:r w:rsidRPr="008B0FE6">
        <w:rPr>
          <w:rFonts w:ascii="Courier New" w:hAnsi="Courier New" w:cs="Courier New" w:hint="eastAsia"/>
          <w:color w:val="000000"/>
          <w:kern w:val="0"/>
          <w:sz w:val="22"/>
        </w:rPr>
        <w:t>左键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 xml:space="preserve"> 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  <w:lang w:val="zh-CN"/>
        </w:rPr>
      </w:pP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根据七段数码管的显示原理，要显示如图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1-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图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  <w:t>4</w:t>
      </w:r>
      <w:r w:rsidRPr="008B0FE6">
        <w:rPr>
          <w:rFonts w:ascii="宋体" w:hAnsi="宋体" w:cs="宋体" w:hint="eastAsia"/>
          <w:color w:val="000000"/>
          <w:kern w:val="0"/>
          <w:sz w:val="22"/>
          <w:lang w:val="zh-CN"/>
        </w:rPr>
        <w:t>的四种符号，可写出每个数码管的赋值如下：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case(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num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</w:t>
      </w:r>
      <w:r w:rsidRPr="008B0FE6">
        <w:rPr>
          <w:rFonts w:ascii="Courier New" w:eastAsia="Calibri" w:hAnsi="Courier New" w:cs="Courier New" w:hint="eastAsia"/>
          <w:color w:val="000000"/>
          <w:sz w:val="22"/>
          <w:u w:color="000000"/>
        </w:rPr>
        <w:t xml:space="preserve">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>4'b0000:segment&lt;=8'b11011000;//7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4'b0001:segment&lt;=8'b11001100;//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反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7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4'b0010:segment&lt;=8'b11100001;//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倒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7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4'b0011:segment&lt;=8'b11000011;//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倒反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7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4'b0100:segment&lt;=8'b10000110;//E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  <w:lang w:val="zh-TW" w:eastAsia="zh-TW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lastRenderedPageBreak/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4'b0101:segment&lt;=8'b10110110;//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三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  <w:lang w:val="zh-TW" w:eastAsia="zh-TW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fr-FR"/>
        </w:rPr>
        <w:tab/>
        <w:t>4'b0110:segment&lt;=8'b10111111;//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一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  <w:t>4’b0111:segment&lt;=8’b10110000;//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TW" w:eastAsia="zh-TW"/>
        </w:rPr>
        <w:t>反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alibri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……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</w:rPr>
        <w:t>据此，四个符号可表示如下：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</w:rPr>
        <w:t xml:space="preserve">                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上键：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16’hf01f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 xml:space="preserve">                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下键：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16’hf23f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 xml:space="preserve">                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左键：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16’h4566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</w:rPr>
        <w:t xml:space="preserve">                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右键：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16’h6657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</w:rPr>
        <w:t>用</w:t>
      </w:r>
      <w:proofErr w:type="spell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digtex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</w:rPr>
        <w:t>记录上述每个键对应的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16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进制数值（共八个数码管），作为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display32bits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的传入参数</w:t>
      </w:r>
      <w:proofErr w:type="spell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disp_num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</w:rPr>
        <w:t>。调用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display32bits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模块，即可实现符号的显示。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  <w:r w:rsidRPr="008B0FE6">
        <w:rPr>
          <w:rFonts w:ascii="宋体" w:hAnsi="宋体" w:cs="宋体" w:hint="eastAsia"/>
          <w:color w:val="000000"/>
          <w:kern w:val="0"/>
          <w:sz w:val="22"/>
        </w:rPr>
        <w:t>我们定义了</w:t>
      </w:r>
      <w:proofErr w:type="spellStart"/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reg</w:t>
      </w:r>
      <w:proofErr w:type="spellEnd"/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 xml:space="preserve"> [15:0] </w:t>
      </w:r>
      <w:proofErr w:type="spellStart"/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gameinter</w:t>
      </w:r>
      <w:proofErr w:type="spellEnd"/>
      <w:r w:rsidRPr="008B0FE6">
        <w:rPr>
          <w:rFonts w:ascii="宋体" w:hAnsi="宋体" w:cs="宋体" w:hint="eastAsia"/>
          <w:color w:val="000000"/>
          <w:kern w:val="0"/>
          <w:sz w:val="22"/>
        </w:rPr>
        <w:t>这个变量来控制符号的显示和变化。共设置了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16</w:t>
      </w:r>
      <w:r w:rsidRPr="008B0FE6">
        <w:rPr>
          <w:rFonts w:ascii="宋体" w:hAnsi="宋体" w:cs="宋体" w:hint="eastAsia"/>
          <w:color w:val="000000"/>
          <w:kern w:val="0"/>
          <w:sz w:val="22"/>
        </w:rPr>
        <w:t>个状态，</w:t>
      </w:r>
      <w:proofErr w:type="spellStart"/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gameinter</w:t>
      </w:r>
      <w:proofErr w:type="spellEnd"/>
      <w:r w:rsidRPr="008B0FE6">
        <w:rPr>
          <w:rFonts w:ascii="宋体" w:hAnsi="宋体" w:cs="宋体" w:hint="eastAsia"/>
          <w:color w:val="000000"/>
          <w:kern w:val="0"/>
          <w:sz w:val="22"/>
        </w:rPr>
        <w:t>在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0000</w:t>
      </w:r>
      <w:r w:rsidRPr="008B0FE6">
        <w:rPr>
          <w:rFonts w:ascii="宋体" w:hAnsi="宋体" w:cs="宋体" w:hint="eastAsia"/>
          <w:color w:val="000000"/>
          <w:kern w:val="0"/>
          <w:sz w:val="22"/>
        </w:rPr>
        <w:t>～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 xml:space="preserve">1111 </w:t>
      </w:r>
      <w:r w:rsidRPr="008B0FE6">
        <w:rPr>
          <w:rFonts w:ascii="宋体" w:hAnsi="宋体" w:cs="宋体" w:hint="eastAsia"/>
          <w:color w:val="000000"/>
          <w:kern w:val="0"/>
          <w:sz w:val="22"/>
        </w:rPr>
        <w:t>共</w:t>
      </w:r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16</w:t>
      </w:r>
      <w:r w:rsidRPr="008B0FE6">
        <w:rPr>
          <w:rFonts w:ascii="宋体" w:hAnsi="宋体" w:cs="宋体" w:hint="eastAsia"/>
          <w:color w:val="000000"/>
          <w:kern w:val="0"/>
          <w:sz w:val="22"/>
        </w:rPr>
        <w:t>个值之间变化，每个值代表一种面板上的符号状态，作为伪随机状态。</w:t>
      </w:r>
      <w:proofErr w:type="spellStart"/>
      <w:r w:rsidRPr="008B0FE6">
        <w:rPr>
          <w:rFonts w:ascii="Courier New" w:eastAsia="Arial Unicode MS" w:hAnsi="Courier New" w:cs="Courier New"/>
          <w:color w:val="000000"/>
          <w:kern w:val="0"/>
          <w:sz w:val="22"/>
        </w:rPr>
        <w:t>gameinter</w:t>
      </w:r>
      <w:proofErr w:type="spellEnd"/>
      <w:r w:rsidRPr="008B0FE6">
        <w:rPr>
          <w:rFonts w:ascii="宋体" w:hAnsi="宋体" w:cs="宋体" w:hint="eastAsia"/>
          <w:color w:val="000000"/>
          <w:kern w:val="0"/>
          <w:sz w:val="22"/>
        </w:rPr>
        <w:t>赋值及对应状态设置如下（以双人模式为例）：</w:t>
      </w:r>
    </w:p>
    <w:p w:rsidR="008B0FE6" w:rsidRPr="008B0FE6" w:rsidRDefault="008B0FE6" w:rsidP="008B0FE6">
      <w:pPr>
        <w:widowControl/>
        <w:spacing w:line="400" w:lineRule="exact"/>
        <w:jc w:val="left"/>
        <w:rPr>
          <w:rFonts w:ascii="Courier New" w:eastAsia="Hannotate SC Regular" w:hAnsi="Courier New" w:cs="Courier New"/>
          <w:color w:val="000000"/>
          <w:kern w:val="0"/>
          <w:sz w:val="22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case(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gameinter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0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&lt;=32'hf01f_4566; //up left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 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&lt;=32'h4566_f01f; //left up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2</w:t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&lt;=32'h6657_f23f; //right down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  <w:t xml:space="preserve">          3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&lt;=32'h6657_6657; //right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right</w:t>
      </w:r>
      <w:proofErr w:type="spell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 xml:space="preserve">          4:digtex&lt;=32'h4566_f23f; //left down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5</w:t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&lt;=32'hf23f_6657; //down right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 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6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&lt;=32'hf01f_f01f; //up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up</w:t>
      </w:r>
      <w:proofErr w:type="spell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 xml:space="preserve">          7:digtex&lt;=32'h4566_f01f; //left up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       8:digtex&lt;=32'h6657_4566;  //right left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9</w:t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&lt;=32'hf23f_6657;  //down right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       10</w:t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:digtex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&lt;=32'h6657_f23f; //right down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       11:digtex&lt;=32'hf01f_4566; //up left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       12:digtex&lt;=32'hf23f_f01f; //down up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       13:digtex&lt;=32'h4566_4566; //left left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da-DK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da-DK"/>
        </w:rPr>
        <w:tab/>
        <w:t xml:space="preserve">          14:digtex&lt;=32'hf01f_6657; //up right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       15:digtex&lt;=32'hf23f_f01f; //down up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lastRenderedPageBreak/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spellStart"/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endcase</w:t>
      </w:r>
      <w:proofErr w:type="spellEnd"/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Hannotate SC Regular" w:hAnsi="Courier New" w:cs="Courier New" w:hint="eastAsia"/>
          <w:color w:val="000000"/>
          <w:sz w:val="22"/>
          <w:u w:color="000000"/>
        </w:rPr>
        <w:t xml:space="preserve">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在每个</w:t>
      </w:r>
      <w:proofErr w:type="spell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clk_gamespeed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上升沿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（</w:t>
      </w:r>
      <w:proofErr w:type="spell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clk_gamespeed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产生每个上升沿的时间间隔为面板每个状态发生变化的时间间隔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），</w:t>
      </w:r>
      <w:proofErr w:type="spell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gameinter</w:t>
      </w:r>
      <w:proofErr w:type="spellEnd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&lt;=gameinter+1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，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这样就实现了面板上符号状态的转换。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b/>
          <w:bCs/>
          <w:color w:val="000000"/>
          <w:sz w:val="22"/>
          <w:u w:color="000000"/>
          <w:lang w:val="zh-CN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 xml:space="preserve">    </w:t>
      </w:r>
      <w:r w:rsidRPr="008B0FE6">
        <w:rPr>
          <w:rFonts w:ascii="Courier New" w:eastAsia="Arial Unicode MS" w:hAnsi="Courier New" w:cs="Courier New"/>
          <w:b/>
          <w:bCs/>
          <w:color w:val="000000"/>
          <w:sz w:val="22"/>
          <w:u w:color="000000"/>
          <w:lang w:val="zh-CN"/>
        </w:rPr>
        <w:t>2</w:t>
      </w:r>
      <w:r w:rsidRPr="008B0FE6">
        <w:rPr>
          <w:rFonts w:ascii="Courier New" w:eastAsia="Arial Unicode MS" w:hAnsi="Courier New" w:cs="Courier New"/>
          <w:b/>
          <w:bCs/>
          <w:color w:val="000000"/>
          <w:sz w:val="22"/>
          <w:u w:color="000000"/>
        </w:rPr>
        <w:t>.</w:t>
      </w:r>
      <w:r w:rsidRPr="008B0FE6">
        <w:rPr>
          <w:rFonts w:ascii="宋体" w:hAnsi="宋体" w:cs="宋体" w:hint="eastAsia"/>
          <w:b/>
          <w:bCs/>
          <w:color w:val="000000"/>
          <w:sz w:val="22"/>
          <w:u w:color="000000"/>
          <w:lang w:val="zh-CN"/>
        </w:rPr>
        <w:t>玩家操作和失误判定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玩家通过扩展板上八个数码管下方的八个（单人模式下为四个）按钮来进行游戏，左右的四个按钮分别为玩家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和玩家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2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的上／下／左／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右控制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按钮。数码管上显示的符号每隔一定的时间间隔发生变化，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玩家需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按下与此符号对应的按钮。如面板上显示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“</w:t>
      </w:r>
      <w:r w:rsidRPr="008B0FE6">
        <w:rPr>
          <w:rFonts w:ascii="Courier New" w:eastAsia="Arial Unicode MS" w:hAnsi="Courier New" w:cs="Courier New"/>
          <w:color w:val="000000"/>
          <w:szCs w:val="21"/>
          <w:u w:color="000000"/>
        </w:rPr>
        <w:t>↑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”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，玩家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就必须按下第一个按钮，以此类推。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注意：玩家必须在下一个状态上升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沿发生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的瞬间按下对应按钮，才算击中符号，否则判定失误，失误次数加一。（即相当于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炫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舞游戏中玩家必须在判定框内击中音符）但考虑到玩家无法预知下一个上升沿到来的准确时间，可允许玩家在本次状态的时间间隔内一直按着按钮，以保证在下一个时钟周期上升沿到来的时候按钮处于按下状态。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为实现此比对功能，我们为打歌面板上可能出现的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16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个状态分别写了比对代码如下（以双人模式为例）：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 xml:space="preserve">  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 xml:space="preserve">     </w:t>
      </w:r>
      <w:proofErr w:type="gramStart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if(</w:t>
      </w:r>
      <w:proofErr w:type="gramEnd"/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 xml:space="preserve">errorpress_1 != 4 &amp;&amp; errorpress_2 != 4 &amp;&amp; status)begin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 xml:space="preserve">     //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错误在允许次数内且游戏处于运行状态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case(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gameinter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0: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if(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[7] == 0)  //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如果对应的正确按钮未处于按下状态，则认定失误一次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      //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失误次数加一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errorpress_2 &lt;= errorpress_2+1;</w:t>
      </w:r>
      <w:r w:rsidRPr="008B0FE6">
        <w:rPr>
          <w:rFonts w:ascii="Courier New" w:eastAsia="Calibri" w:hAnsi="Courier New" w:cs="Courier New"/>
          <w:color w:val="000000"/>
          <w:szCs w:val="21"/>
          <w:u w:color="000000"/>
        </w:rPr>
        <w:t xml:space="preserve"> 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1: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[5]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lastRenderedPageBreak/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2: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[4]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[2]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3: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[4]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4: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[5]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[2]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5: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[6]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6: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[7]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lastRenderedPageBreak/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7: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[5]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8: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[4]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9: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[6]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10: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[4]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[2]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11: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lastRenderedPageBreak/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[7]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12: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[6]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13: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[5]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14: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[7]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15: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begin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[6]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       errorpress_1 &lt;= errorpress_1+1;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if(</w:t>
      </w:r>
      <w:proofErr w:type="spellStart"/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 == 0)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errorpress_2 &lt;= errorpress_2+1;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      </w:t>
      </w:r>
      <w:proofErr w:type="spellStart"/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endcase</w:t>
      </w:r>
      <w:proofErr w:type="spellEnd"/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lastRenderedPageBreak/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end</w:t>
      </w:r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失误反馈：我们使用了扩展板上的八个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led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</w:rPr>
        <w:t>灯作为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</w:rPr>
        <w:t>生命值的反映，每个玩家共有四条生命。（单人模式下血槽为左四个，双人模式下玩家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血槽为左四个，玩家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血槽为右四个）以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errorpress_1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errorpress_2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为失误次数的反馈，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</w:rPr>
        <w:t>玩家每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</w:rPr>
        <w:t>失误一次，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errorpress_1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（玩家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）或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errorpress_2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（玩家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）增加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</w:rPr>
        <w:t>一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</w:rPr>
        <w:t>。</w:t>
      </w:r>
      <w:r w:rsidRPr="008B0FE6">
        <w:rPr>
          <w:rFonts w:ascii="Courier New" w:eastAsia="Hannotate SC Regular" w:hAnsi="Courier New" w:cs="Courier New"/>
          <w:color w:val="000000"/>
          <w:sz w:val="22"/>
          <w:u w:color="000000"/>
        </w:rPr>
        <w:t xml:space="preserve"> 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双人模式下两人的游戏进行相互独立。通过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errorpress_x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</w:rPr>
        <w:t>的值来控制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led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灯亮灭的个数，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errorpress_x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</w:rPr>
        <w:t>每加一，灯灭一盏。当犯错四次即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errorpress_x</w:t>
      </w:r>
      <w:proofErr w:type="spellEnd"/>
      <w:r w:rsidRPr="008B0FE6">
        <w:rPr>
          <w:rFonts w:ascii="宋体" w:hAnsi="宋体" w:cs="宋体" w:hint="eastAsia"/>
          <w:color w:val="000000"/>
          <w:sz w:val="22"/>
          <w:u w:color="000000"/>
        </w:rPr>
        <w:t>从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0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增加到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4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的时候，游戏结束。双人模式下，只要有一人生命结束，则另一个玩家获胜，游戏结束。对血槽（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led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灯）的控制实现如下（以双人模式为例，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[7:0]Y1/[7:0]Y2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的引脚设置为八个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led</w:t>
      </w:r>
      <w:r w:rsidRPr="008B0FE6">
        <w:rPr>
          <w:rFonts w:ascii="宋体" w:hAnsi="宋体" w:cs="宋体" w:hint="eastAsia"/>
          <w:color w:val="000000"/>
          <w:sz w:val="22"/>
          <w:u w:color="000000"/>
        </w:rPr>
        <w:t>灯）：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       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case(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errorpress_1)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0: Y1&lt;=8'b1111;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1: Y1&lt;=8'b1110;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2: Y1&lt;=8'b1100;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3: Y1&lt;=8'b1000;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4: Y1&lt;=8'b0000;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</w:t>
      </w:r>
      <w:proofErr w:type="spellStart"/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endcase</w:t>
      </w:r>
      <w:proofErr w:type="spellEnd"/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</w:t>
      </w:r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case(</w:t>
      </w:r>
      <w:proofErr w:type="gramEnd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errorpress_2)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fr-FR"/>
        </w:rPr>
        <w:tab/>
        <w:t xml:space="preserve">   0: Y2&lt;=8'b1111;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1: Y2&lt;=8'b0111;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2: Y2&lt;=8'b0011;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3: Y2&lt;=8'b0001;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4: Y2&lt;=8'b0000;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ab/>
        <w:t xml:space="preserve">   </w:t>
      </w:r>
      <w:proofErr w:type="spellStart"/>
      <w:proofErr w:type="gramStart"/>
      <w:r w:rsidRPr="008B0FE6">
        <w:rPr>
          <w:rFonts w:ascii="Courier New" w:eastAsia="Comic Sans MS" w:hAnsi="Courier New" w:cs="Courier New"/>
          <w:color w:val="000000"/>
          <w:sz w:val="22"/>
          <w:u w:color="000000"/>
        </w:rPr>
        <w:t>endcase</w:t>
      </w:r>
      <w:proofErr w:type="spellEnd"/>
      <w:proofErr w:type="gramEnd"/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b/>
          <w:bCs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</w:t>
      </w:r>
      <w:r w:rsidRPr="008B0FE6">
        <w:rPr>
          <w:rFonts w:ascii="Courier New" w:eastAsia="Calibri" w:hAnsi="Courier New" w:cs="Courier New"/>
          <w:b/>
          <w:bCs/>
          <w:color w:val="000000"/>
          <w:sz w:val="22"/>
          <w:u w:color="000000"/>
        </w:rPr>
        <w:t xml:space="preserve">  </w:t>
      </w:r>
      <w:r w:rsidRPr="008B0FE6">
        <w:rPr>
          <w:rFonts w:ascii="Courier New" w:eastAsia="Calibri" w:hAnsi="Courier New" w:cs="Courier New"/>
          <w:b/>
          <w:bCs/>
          <w:color w:val="000000"/>
          <w:sz w:val="22"/>
          <w:u w:color="000000"/>
          <w:lang w:val="zh-CN"/>
        </w:rPr>
        <w:t>3.</w:t>
      </w:r>
      <w:r w:rsidRPr="008B0FE6">
        <w:rPr>
          <w:rFonts w:ascii="宋体" w:hAnsi="宋体" w:cs="宋体" w:hint="eastAsia"/>
          <w:b/>
          <w:bCs/>
          <w:color w:val="000000"/>
          <w:sz w:val="22"/>
          <w:u w:color="000000"/>
          <w:lang w:val="zh-CN"/>
        </w:rPr>
        <w:t>装饰性界面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欢迎界面／暂停界面／结束界面：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游戏开始时显示欢迎界面如下图：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rPr>
          <w:rFonts w:ascii="Courier New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hAnsi="Courier New" w:cs="Courier New" w:hint="eastAsia"/>
          <w:color w:val="000000"/>
          <w:sz w:val="22"/>
          <w:u w:color="000000"/>
        </w:rPr>
        <w:t xml:space="preserve">   </w:t>
      </w:r>
      <w:r w:rsidRPr="008B0FE6">
        <w:rPr>
          <w:rFonts w:ascii="Courier New" w:hAnsi="Courier New" w:cs="Courier New" w:hint="eastAsia"/>
          <w:noProof/>
          <w:color w:val="000000"/>
          <w:sz w:val="22"/>
          <w:u w:color="000000"/>
        </w:rPr>
        <w:lastRenderedPageBreak/>
        <w:drawing>
          <wp:inline distT="0" distB="0" distL="114300" distR="114300" wp14:anchorId="239774D5" wp14:editId="0469CCF9">
            <wp:extent cx="5669280" cy="2912110"/>
            <wp:effectExtent l="0" t="0" r="7620" b="2540"/>
            <wp:docPr id="48" name="图片 48" descr="FullSizeR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ullSizeRende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 w:hint="eastAsia"/>
          <w:color w:val="000000"/>
          <w:sz w:val="22"/>
          <w:u w:color="000000"/>
        </w:rPr>
        <w:t xml:space="preserve">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btn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键游戏开始。游戏进行中按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btn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[1]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键游戏暂停，再按一下游戏继续。暂停界面与开始界面相同。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游戏结束时显示结束界面如下图：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rPr>
          <w:rFonts w:ascii="Courier New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hAnsi="Courier New" w:cs="Courier New" w:hint="eastAsia"/>
          <w:color w:val="000000"/>
          <w:sz w:val="22"/>
          <w:u w:color="000000"/>
        </w:rPr>
        <w:t xml:space="preserve">   </w:t>
      </w:r>
      <w:r w:rsidRPr="008B0FE6">
        <w:rPr>
          <w:rFonts w:ascii="Courier New" w:hAnsi="Courier New" w:cs="Courier New" w:hint="eastAsia"/>
          <w:noProof/>
          <w:color w:val="000000"/>
          <w:sz w:val="22"/>
          <w:u w:color="000000"/>
        </w:rPr>
        <w:drawing>
          <wp:inline distT="0" distB="0" distL="114300" distR="114300" wp14:anchorId="69E92BC5" wp14:editId="31411110">
            <wp:extent cx="5600700" cy="3196590"/>
            <wp:effectExtent l="0" t="0" r="0" b="3810"/>
            <wp:docPr id="49" name="图片 49" descr="FullSizeRender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ullSizeRender(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这些显示可通过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display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display32bits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两个模块实现。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b/>
          <w:bCs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Courier New" w:eastAsia="Calibri" w:hAnsi="Courier New" w:cs="Courier New"/>
          <w:b/>
          <w:bCs/>
          <w:color w:val="000000"/>
          <w:sz w:val="22"/>
          <w:u w:color="000000"/>
          <w:lang w:val="zh-CN"/>
        </w:rPr>
        <w:t>4.</w:t>
      </w:r>
      <w:r w:rsidRPr="008B0FE6">
        <w:rPr>
          <w:rFonts w:ascii="宋体" w:hAnsi="宋体" w:cs="宋体" w:hint="eastAsia"/>
          <w:b/>
          <w:bCs/>
          <w:color w:val="000000"/>
          <w:sz w:val="22"/>
          <w:u w:color="000000"/>
          <w:lang w:val="zh-CN"/>
        </w:rPr>
        <w:t>速度切换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将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switch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[3]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打到高电平可对游戏进行正向调速，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switch[3]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打到低电平可对游戏进行反向调速。游戏过程中，按下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键即提升／降低一个速度级别并将当前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lastRenderedPageBreak/>
        <w:t>速度等级显示在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spartan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－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3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板的数码管上。共四个级别。实现方法如下：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module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counter_interval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(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clk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,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clk_seconds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)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模块作为计时器，产生的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clk_interval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每隔一定时间发生变化，作为新的时钟脉冲。以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clk_interval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代替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clk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为新的时钟脉冲，我们写了一个可调速的新的计时器。实现如下：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always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@(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posedge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clk_interval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)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nl-NL"/>
        </w:rPr>
        <w:t>begin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>if(cnt&lt;3-speed)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cnt&lt;=cnt+1;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da-DK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da-DK"/>
        </w:rPr>
        <w:tab/>
        <w:t xml:space="preserve">else 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>begin</w:t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>clk_gamespeed&lt;=~clk_gamespeed;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cnt&lt;=0;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end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end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Hannotate SC Regular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speed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为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0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，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，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2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，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3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时，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clk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</w:rPr>
        <w:t>_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gamespeed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变化的速度不同。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speed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＝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1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时为最低速，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speed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＝</w:t>
      </w:r>
      <w:r w:rsidRPr="008B0FE6">
        <w:rPr>
          <w:rFonts w:ascii="Courier New" w:eastAsia="Arial Unicode MS" w:hAnsi="Courier New" w:cs="Courier New"/>
          <w:color w:val="000000"/>
          <w:sz w:val="22"/>
          <w:u w:color="000000"/>
          <w:lang w:val="zh-CN"/>
        </w:rPr>
        <w:t>3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时为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最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高速。调速实现如下：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always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@(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posedge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[0])    //when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btn_out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[0] is pressed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>begin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>if(switch[3]==1) speed&lt;=speed+1;   //speed up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nl-NL"/>
        </w:rPr>
        <w:tab/>
        <w:t xml:space="preserve">else speed&lt;=speed-1;                 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    //speed down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ab/>
        <w:t>end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b/>
          <w:bCs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 xml:space="preserve">      </w:t>
      </w:r>
      <w:r w:rsidRPr="008B0FE6">
        <w:rPr>
          <w:rFonts w:ascii="Courier New" w:eastAsia="Calibri" w:hAnsi="Courier New" w:cs="Courier New"/>
          <w:b/>
          <w:bCs/>
          <w:color w:val="000000"/>
          <w:sz w:val="22"/>
          <w:u w:color="000000"/>
          <w:lang w:val="zh-CN"/>
        </w:rPr>
        <w:t xml:space="preserve">5. </w:t>
      </w:r>
      <w:r w:rsidRPr="008B0FE6">
        <w:rPr>
          <w:rFonts w:ascii="宋体" w:hAnsi="宋体" w:cs="宋体" w:hint="eastAsia"/>
          <w:b/>
          <w:bCs/>
          <w:color w:val="000000"/>
          <w:sz w:val="22"/>
          <w:u w:color="000000"/>
          <w:lang w:val="zh-CN"/>
        </w:rPr>
        <w:t>引脚分配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NET "clk"   LOC= "T9";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NET "anode[0]"   LOC="D14";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NET "anode[1]"   LOC="G14";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NET "anode[2]"   LOC="F14";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NET "anode[3]"   LOC="E13";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4]"  LOC = "B11";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5]"  LOC = "A10";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6]"  LOC = "B10";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7]"  LOC = "A9";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8]"  LOC = "A8";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9]"  LOC = "B8";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lastRenderedPageBreak/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10]"  LOC = "A7";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anode[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11]"  LOC = "B7";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0]" LOC="E14";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1]" LOC="G13";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2]" LOC="N15";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3]" LOC="P15";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4]" LOC="R16";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5]" LOC="F13";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6]" LOC="N16";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7]" LOC="P16";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8]"  LOC = "C8";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9]"  LOC = "D8";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10]"  LOC = "C9";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11]"  LOC = "D10";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12]"  LOC = "A3";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13]"  LOC = "B4";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14]"  LOC = "A4";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segment[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15]"  LOC = "B5";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0]"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="M13";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1]"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="M14";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0]"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="E6";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1]"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="D5";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2]"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="C5";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3]"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="D6";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4]"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="C6";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5]"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="E7";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6]"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="C7";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btn_ctr_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in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 xml:space="preserve">7]"   </w:t>
      </w:r>
      <w:proofErr w:type="spell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loc</w:t>
      </w:r>
      <w:proofErr w:type="spell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="D7";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switch[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0]"  LOC="F12";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switch[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1]"  LOC="G12";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lastRenderedPageBreak/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switch[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2]"  LOC="H14";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ab/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switch[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3]"  LOC="H13";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Y2[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0]"  LOC="B1";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Y2[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1]"  LOC="C1";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Y2[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2]"  LOC="C2";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Y2[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3]"  LOC="R5";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Y1[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0]"  LOC="T5";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Y1[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1]"  LOC="R6";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Y1[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2]"  LOC="T8";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400" w:lineRule="exact"/>
        <w:rPr>
          <w:rFonts w:ascii="Courier New" w:eastAsia="Comic Sans MS" w:hAnsi="Courier New" w:cs="Courier New"/>
          <w:color w:val="000000"/>
          <w:sz w:val="22"/>
          <w:u w:color="000000"/>
        </w:rPr>
      </w:pP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NET "</w:t>
      </w:r>
      <w:proofErr w:type="gramStart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Y1[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3]"  LOC="N7";</w:t>
      </w:r>
    </w:p>
    <w:p w:rsidR="002A2184" w:rsidRPr="008B0FE6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8B0FE6" w:rsidRDefault="00E431CA" w:rsidP="00E431CA">
      <w:pPr>
        <w:pStyle w:val="2"/>
        <w:rPr>
          <w:rFonts w:hint="eastAsia"/>
        </w:rPr>
      </w:pPr>
      <w:bookmarkStart w:id="26" w:name="_Toc441358139"/>
      <w:r>
        <w:rPr>
          <w:rFonts w:hint="eastAsia"/>
        </w:rPr>
        <w:t>3.2</w:t>
      </w:r>
      <w:r w:rsidR="008B0FE6">
        <w:rPr>
          <w:rFonts w:hint="eastAsia"/>
        </w:rPr>
        <w:t>仿真与调试</w:t>
      </w:r>
      <w:bookmarkEnd w:id="26"/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（1）单人模式仿真</w:t>
      </w:r>
    </w:p>
    <w:p w:rsidR="002A2184" w:rsidRDefault="002A2184" w:rsidP="002A2184">
      <w:pPr>
        <w:ind w:left="432"/>
        <w:rPr>
          <w:rFonts w:hint="eastAsia"/>
        </w:rPr>
      </w:pPr>
      <w:r>
        <w:rPr>
          <w:rFonts w:hint="eastAsia"/>
        </w:rPr>
        <w:t>仿真输入：</w:t>
      </w:r>
      <w:r>
        <w:t xml:space="preserve"> switch0</w:t>
      </w:r>
      <w:r>
        <w:rPr>
          <w:rFonts w:hint="eastAsia"/>
        </w:rPr>
        <w:t>置为</w:t>
      </w:r>
      <w:r>
        <w:t>0</w:t>
      </w:r>
      <w:r>
        <w:rPr>
          <w:rFonts w:hint="eastAsia"/>
        </w:rPr>
        <w:t>（选择单人游戏），</w:t>
      </w:r>
      <w:r>
        <w:t>btn1</w:t>
      </w:r>
      <w:r>
        <w:rPr>
          <w:rFonts w:hint="eastAsia"/>
        </w:rPr>
        <w:t>置为</w:t>
      </w:r>
      <w:r>
        <w:t>1</w:t>
      </w:r>
      <w:r>
        <w:rPr>
          <w:rFonts w:hint="eastAsia"/>
        </w:rPr>
        <w:t>后变为</w:t>
      </w:r>
      <w:r>
        <w:t>0</w:t>
      </w:r>
      <w:r>
        <w:rPr>
          <w:rFonts w:hint="eastAsia"/>
        </w:rPr>
        <w:t>（开始游戏），</w:t>
      </w:r>
      <w:proofErr w:type="spellStart"/>
      <w:r>
        <w:t>btn_ctr_in</w:t>
      </w:r>
      <w:proofErr w:type="spellEnd"/>
      <w:r>
        <w:rPr>
          <w:rFonts w:hint="eastAsia"/>
        </w:rPr>
        <w:t>全为</w:t>
      </w:r>
      <w:r>
        <w:t>0</w:t>
      </w:r>
      <w:r>
        <w:rPr>
          <w:rFonts w:hint="eastAsia"/>
        </w:rPr>
        <w:t>且没有输入。</w:t>
      </w:r>
    </w:p>
    <w:p w:rsidR="002A2184" w:rsidRDefault="002A2184" w:rsidP="002A2184">
      <w:pPr>
        <w:ind w:left="432"/>
      </w:pPr>
      <w:r>
        <w:rPr>
          <w:rFonts w:hint="eastAsia"/>
        </w:rPr>
        <w:t>仿真输入代码如下：</w:t>
      </w:r>
    </w:p>
    <w:tbl>
      <w:tblPr>
        <w:tblW w:w="0" w:type="auto"/>
        <w:shd w:val="clear" w:color="auto" w:fill="D9D9D9"/>
        <w:tblLook w:val="04A0" w:firstRow="1" w:lastRow="0" w:firstColumn="1" w:lastColumn="0" w:noHBand="0" w:noVBand="1"/>
      </w:tblPr>
      <w:tblGrid>
        <w:gridCol w:w="8522"/>
      </w:tblGrid>
      <w:tr w:rsidR="002A2184" w:rsidTr="002A2184">
        <w:tc>
          <w:tcPr>
            <w:tcW w:w="8522" w:type="dxa"/>
            <w:shd w:val="clear" w:color="auto" w:fill="D9D9D9"/>
          </w:tcPr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module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top_test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// Inputs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[1:0]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[3:0] switch;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[7:0]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// Outputs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wire [11:0] anode;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wire [15:0] segment;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wire [3:0] Y1;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wire [3:0] Y2;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wire [15:0]errorpress_1;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wire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wire [3:0]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// Instantiate the Unit Under Test (UUT)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top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uut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.switch(switch),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.anode(anode),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.segment(segment),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 xml:space="preserve">.Y1(Y1),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.Y2(Y2),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.errorpress_1(errorpress_1),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);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initial begin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// Initialize Inputs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switch = 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// Wait 100 ns for global reset to finish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#100;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// Add stimulus here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switch[1]=0;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[1]=1;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  <w:t>#100;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[1]=0;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ab/>
              <w:t>end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initial begin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forever #1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=~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end</w:t>
            </w: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2A2184" w:rsidRDefault="002A2184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endmodule</w:t>
            </w:r>
            <w:proofErr w:type="spellEnd"/>
          </w:p>
        </w:tc>
      </w:tr>
    </w:tbl>
    <w:p w:rsidR="002A2184" w:rsidRDefault="002A2184" w:rsidP="002A2184">
      <w:pPr>
        <w:ind w:left="432"/>
      </w:pPr>
    </w:p>
    <w:p w:rsidR="002A2184" w:rsidRDefault="002A2184" w:rsidP="002A2184">
      <w:pPr>
        <w:ind w:left="432"/>
      </w:pPr>
      <w:r>
        <w:rPr>
          <w:rFonts w:hint="eastAsia"/>
        </w:rPr>
        <w:t>仿真输出：</w:t>
      </w:r>
      <w:r>
        <w:t>anode</w:t>
      </w:r>
      <w:r>
        <w:rPr>
          <w:rFonts w:hint="eastAsia"/>
        </w:rPr>
        <w:t>和</w:t>
      </w:r>
      <w:r>
        <w:t>segment</w:t>
      </w:r>
      <w:r>
        <w:rPr>
          <w:rFonts w:hint="eastAsia"/>
        </w:rPr>
        <w:t>为随机数。</w:t>
      </w:r>
      <w:r>
        <w:t>Y1</w:t>
      </w:r>
      <w:r>
        <w:rPr>
          <w:rFonts w:hint="eastAsia"/>
        </w:rPr>
        <w:t>初始值为</w:t>
      </w:r>
      <w:r>
        <w:t>1111</w:t>
      </w:r>
      <w:r>
        <w:rPr>
          <w:rFonts w:hint="eastAsia"/>
        </w:rPr>
        <w:t>，一个游戏间隔后依次变为</w:t>
      </w:r>
      <w:r>
        <w:t>1110</w:t>
      </w:r>
      <w:r>
        <w:rPr>
          <w:rFonts w:hint="eastAsia"/>
        </w:rPr>
        <w:t>、</w:t>
      </w:r>
      <w:r>
        <w:t>1100</w:t>
      </w:r>
      <w:r>
        <w:rPr>
          <w:rFonts w:hint="eastAsia"/>
        </w:rPr>
        <w:t>、</w:t>
      </w:r>
      <w:r>
        <w:t>1000</w:t>
      </w:r>
      <w:r>
        <w:rPr>
          <w:rFonts w:hint="eastAsia"/>
        </w:rPr>
        <w:t>、</w:t>
      </w:r>
      <w:r>
        <w:t>0000</w:t>
      </w:r>
      <w:r>
        <w:rPr>
          <w:rFonts w:hint="eastAsia"/>
        </w:rPr>
        <w:t>。（即依次失去四次生命）</w:t>
      </w:r>
    </w:p>
    <w:p w:rsidR="002A2184" w:rsidRDefault="002A2184" w:rsidP="002A2184">
      <w:pPr>
        <w:ind w:left="432"/>
      </w:pPr>
      <w:r>
        <w:rPr>
          <w:noProof/>
        </w:rPr>
        <w:drawing>
          <wp:inline distT="0" distB="0" distL="0" distR="0" wp14:anchorId="28386D41" wp14:editId="17C4134F">
            <wp:extent cx="5010785" cy="113411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49A" w:rsidRPr="00E8249A" w:rsidRDefault="00E8249A" w:rsidP="00E8249A">
      <w:pPr>
        <w:ind w:left="432"/>
      </w:pPr>
      <w:r w:rsidRPr="00E8249A">
        <w:rPr>
          <w:rFonts w:hint="eastAsia"/>
        </w:rPr>
        <w:t>（</w:t>
      </w:r>
      <w:r w:rsidRPr="00E8249A">
        <w:t>2</w:t>
      </w:r>
      <w:r w:rsidRPr="00E8249A">
        <w:rPr>
          <w:rFonts w:hint="eastAsia"/>
        </w:rPr>
        <w:t>）双人模式仿真</w:t>
      </w:r>
    </w:p>
    <w:p w:rsidR="00E8249A" w:rsidRPr="00E8249A" w:rsidRDefault="00E8249A" w:rsidP="00E8249A">
      <w:pPr>
        <w:ind w:left="432"/>
      </w:pPr>
      <w:r w:rsidRPr="00E8249A">
        <w:rPr>
          <w:rFonts w:hint="eastAsia"/>
        </w:rPr>
        <w:t>仿真输入：</w:t>
      </w:r>
      <w:r w:rsidRPr="00E8249A">
        <w:t xml:space="preserve"> switch0</w:t>
      </w:r>
      <w:r w:rsidRPr="00E8249A">
        <w:rPr>
          <w:rFonts w:hint="eastAsia"/>
        </w:rPr>
        <w:t>置为</w:t>
      </w:r>
      <w:r w:rsidRPr="00E8249A">
        <w:t>1</w:t>
      </w:r>
      <w:r w:rsidRPr="00E8249A">
        <w:rPr>
          <w:rFonts w:hint="eastAsia"/>
        </w:rPr>
        <w:t>（选择双人人游戏），</w:t>
      </w:r>
      <w:r w:rsidRPr="00E8249A">
        <w:t>btn1</w:t>
      </w:r>
      <w:r w:rsidRPr="00E8249A">
        <w:rPr>
          <w:rFonts w:hint="eastAsia"/>
        </w:rPr>
        <w:t>置为</w:t>
      </w:r>
      <w:r w:rsidRPr="00E8249A">
        <w:t>1</w:t>
      </w:r>
      <w:r w:rsidRPr="00E8249A">
        <w:rPr>
          <w:rFonts w:hint="eastAsia"/>
        </w:rPr>
        <w:t>后变为</w:t>
      </w:r>
      <w:r w:rsidRPr="00E8249A">
        <w:t>0</w:t>
      </w:r>
      <w:r w:rsidRPr="00E8249A">
        <w:rPr>
          <w:rFonts w:hint="eastAsia"/>
        </w:rPr>
        <w:t>（开始游戏），</w:t>
      </w:r>
      <w:proofErr w:type="spellStart"/>
      <w:r w:rsidRPr="00E8249A">
        <w:t>btn_ctr_in</w:t>
      </w:r>
      <w:proofErr w:type="spellEnd"/>
      <w:r w:rsidRPr="00E8249A">
        <w:rPr>
          <w:rFonts w:hint="eastAsia"/>
        </w:rPr>
        <w:t>输入如代码所示。</w:t>
      </w:r>
    </w:p>
    <w:p w:rsidR="00E8249A" w:rsidRPr="00E8249A" w:rsidRDefault="00E8249A" w:rsidP="00E8249A">
      <w:pPr>
        <w:ind w:left="432"/>
      </w:pPr>
      <w:r w:rsidRPr="00E8249A">
        <w:rPr>
          <w:rFonts w:hint="eastAsia"/>
        </w:rPr>
        <w:t>仿真输入代码如下：</w:t>
      </w:r>
    </w:p>
    <w:tbl>
      <w:tblPr>
        <w:tblW w:w="0" w:type="auto"/>
        <w:shd w:val="clear" w:color="auto" w:fill="D9D9D9"/>
        <w:tblLook w:val="04A0" w:firstRow="1" w:lastRow="0" w:firstColumn="1" w:lastColumn="0" w:noHBand="0" w:noVBand="1"/>
      </w:tblPr>
      <w:tblGrid>
        <w:gridCol w:w="8522"/>
      </w:tblGrid>
      <w:tr w:rsidR="00E8249A" w:rsidRPr="00E8249A" w:rsidTr="00E8249A">
        <w:tc>
          <w:tcPr>
            <w:tcW w:w="8522" w:type="dxa"/>
            <w:shd w:val="clear" w:color="auto" w:fill="D9D9D9"/>
          </w:tcPr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module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top_test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// Inputs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[1:0]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[3:0] switch;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reg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[7:0]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// Outputs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wire [11:0] anode;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wire [15:0] segment;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wire [3:0] Y1;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wire [3:0] Y2;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wire [15:0]errorpress_1;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wire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wire [3:0]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// Instantiate the Unit Under Test (UUT)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top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uut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lastRenderedPageBreak/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.switch(switch),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.anode(anode),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.segment(segment),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.Y1(Y1),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.Y2(Y2),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.errorpress_1(errorpress_1),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clk_gamespeed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),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.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gameinter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);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initial begin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// Initialize Inputs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switch = 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= 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// Wait 100 ns for global reset to finish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#100;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 xml:space="preserve">// Add stimulus here 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switch[0]=1;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[1]=1;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#100;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[1]=0;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[7]=1;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[2]=1;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#8000000;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[7]=0;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[5]=1;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[2]=0;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[3]=1;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#8000000;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[5]=0;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[6]=1;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[3]=0;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[0]=1;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#8000000;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[6]=0;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[4]=1;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[0]=0;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btn_ctr_in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[1]=1;</w:t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ab/>
              <w:t>end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>initial begin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 xml:space="preserve">    forever #1 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=~</w:t>
            </w: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clk</w:t>
            </w:r>
            <w:proofErr w:type="spellEnd"/>
            <w:r w:rsidRPr="00E8249A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r w:rsidRPr="00E8249A">
              <w:rPr>
                <w:rFonts w:ascii="Courier New" w:hAnsi="Courier New" w:cs="Courier New"/>
                <w:sz w:val="20"/>
                <w:szCs w:val="20"/>
              </w:rPr>
              <w:t>end</w:t>
            </w: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</w:p>
          <w:p w:rsidR="00E8249A" w:rsidRPr="00E8249A" w:rsidRDefault="00E8249A" w:rsidP="00E8249A">
            <w:pPr>
              <w:spacing w:line="0" w:lineRule="atLeast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E8249A">
              <w:rPr>
                <w:rFonts w:ascii="Courier New" w:hAnsi="Courier New" w:cs="Courier New"/>
                <w:sz w:val="20"/>
                <w:szCs w:val="20"/>
              </w:rPr>
              <w:t>endmodule</w:t>
            </w:r>
            <w:proofErr w:type="spellEnd"/>
          </w:p>
        </w:tc>
      </w:tr>
    </w:tbl>
    <w:p w:rsidR="00E8249A" w:rsidRPr="00E8249A" w:rsidRDefault="00E8249A" w:rsidP="00E8249A">
      <w:pPr>
        <w:ind w:left="432"/>
      </w:pPr>
    </w:p>
    <w:p w:rsidR="00E8249A" w:rsidRPr="00E8249A" w:rsidRDefault="00E8249A" w:rsidP="00E8249A">
      <w:pPr>
        <w:ind w:left="432"/>
      </w:pPr>
      <w:r w:rsidRPr="00E8249A">
        <w:rPr>
          <w:rFonts w:hint="eastAsia"/>
        </w:rPr>
        <w:t>仿真输出：</w:t>
      </w:r>
      <w:r w:rsidRPr="00E8249A">
        <w:t>anode</w:t>
      </w:r>
      <w:r w:rsidRPr="00E8249A">
        <w:rPr>
          <w:rFonts w:hint="eastAsia"/>
        </w:rPr>
        <w:t>和</w:t>
      </w:r>
      <w:r w:rsidRPr="00E8249A">
        <w:t>segment</w:t>
      </w:r>
      <w:r w:rsidRPr="00E8249A">
        <w:rPr>
          <w:rFonts w:hint="eastAsia"/>
        </w:rPr>
        <w:t>为随机数。输入正确，</w:t>
      </w:r>
      <w:r w:rsidRPr="00E8249A">
        <w:t>Y1</w:t>
      </w:r>
      <w:r w:rsidRPr="00E8249A">
        <w:rPr>
          <w:rFonts w:hint="eastAsia"/>
        </w:rPr>
        <w:t>，</w:t>
      </w:r>
      <w:r w:rsidRPr="00E8249A">
        <w:t>Y2</w:t>
      </w:r>
      <w:r w:rsidRPr="00E8249A">
        <w:rPr>
          <w:rFonts w:hint="eastAsia"/>
        </w:rPr>
        <w:t>不变。</w:t>
      </w:r>
    </w:p>
    <w:p w:rsidR="00E8249A" w:rsidRDefault="00E8249A" w:rsidP="00E8249A">
      <w:pPr>
        <w:ind w:left="432"/>
        <w:rPr>
          <w:rFonts w:hint="eastAsia"/>
        </w:rPr>
      </w:pPr>
      <w:r w:rsidRPr="00E8249A">
        <w:rPr>
          <w:noProof/>
        </w:rPr>
        <w:lastRenderedPageBreak/>
        <w:drawing>
          <wp:inline distT="0" distB="0" distL="0" distR="0" wp14:anchorId="5825761E" wp14:editId="3031547C">
            <wp:extent cx="4886325" cy="1660525"/>
            <wp:effectExtent l="0" t="0" r="9525" b="0"/>
            <wp:docPr id="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49A" w:rsidRPr="00E8249A" w:rsidRDefault="00E8249A" w:rsidP="00E8249A">
      <w:pPr>
        <w:ind w:left="432"/>
      </w:pPr>
    </w:p>
    <w:p w:rsidR="002A2184" w:rsidRDefault="00E431CA" w:rsidP="00E431CA">
      <w:pPr>
        <w:pStyle w:val="1"/>
      </w:pPr>
      <w:bookmarkStart w:id="27" w:name="_Toc441358140"/>
      <w:r>
        <w:rPr>
          <w:rFonts w:hint="eastAsia"/>
        </w:rPr>
        <w:t>4</w:t>
      </w:r>
      <w:r w:rsidR="002A2184">
        <w:rPr>
          <w:rFonts w:hint="eastAsia"/>
        </w:rPr>
        <w:t>系统测试验证与结果分析</w:t>
      </w:r>
      <w:bookmarkEnd w:id="27"/>
    </w:p>
    <w:p w:rsidR="002A2184" w:rsidRDefault="00E431CA" w:rsidP="00E431CA">
      <w:pPr>
        <w:pStyle w:val="2"/>
        <w:rPr>
          <w:rFonts w:hint="eastAsia"/>
        </w:rPr>
      </w:pPr>
      <w:bookmarkStart w:id="28" w:name="_Toc441358141"/>
      <w:r>
        <w:rPr>
          <w:rFonts w:hint="eastAsia"/>
        </w:rPr>
        <w:t>4.1</w:t>
      </w:r>
      <w:r w:rsidR="002A2184">
        <w:rPr>
          <w:rFonts w:hint="eastAsia"/>
        </w:rPr>
        <w:t>功能测试和结果分析</w:t>
      </w:r>
      <w:bookmarkEnd w:id="28"/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（1）欢迎界面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游戏代码下载到板子后，扩展板七段数码</w:t>
      </w:r>
      <w:proofErr w:type="gramStart"/>
      <w:r>
        <w:rPr>
          <w:rFonts w:ascii="楷体" w:eastAsia="楷体" w:hAnsi="楷体" w:hint="eastAsia"/>
          <w:szCs w:val="21"/>
        </w:rPr>
        <w:t>管正确</w:t>
      </w:r>
      <w:proofErr w:type="gramEnd"/>
      <w:r>
        <w:rPr>
          <w:rFonts w:ascii="楷体" w:eastAsia="楷体" w:hAnsi="楷体" w:hint="eastAsia"/>
          <w:szCs w:val="21"/>
        </w:rPr>
        <w:t>显示欢迎界面，LED</w:t>
      </w:r>
      <w:proofErr w:type="gramStart"/>
      <w:r>
        <w:rPr>
          <w:rFonts w:ascii="楷体" w:eastAsia="楷体" w:hAnsi="楷体" w:hint="eastAsia"/>
          <w:szCs w:val="21"/>
        </w:rPr>
        <w:t>灯正确</w:t>
      </w:r>
      <w:proofErr w:type="gramEnd"/>
      <w:r>
        <w:rPr>
          <w:rFonts w:ascii="楷体" w:eastAsia="楷体" w:hAnsi="楷体" w:hint="eastAsia"/>
          <w:szCs w:val="21"/>
        </w:rPr>
        <w:t>显示初始生命值。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6F82EEFD" wp14:editId="0D1746DD">
            <wp:extent cx="4279265" cy="2275205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 单人模式欢迎界面</w:t>
      </w:r>
    </w:p>
    <w:p w:rsidR="002A2184" w:rsidRDefault="002A2184" w:rsidP="002A2184">
      <w:pPr>
        <w:pStyle w:val="ae"/>
        <w:ind w:left="432"/>
        <w:rPr>
          <w:rFonts w:ascii="楷体" w:eastAsia="楷体" w:hAnsi="楷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10655CA" wp14:editId="7B16077D">
            <wp:extent cx="4286885" cy="2743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图2 双人模式欢迎界面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（2）模式选择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将switch0置0，正确显示单人模式，将switch0置1，正确显示双人模式。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172A2FD6" wp14:editId="4879EE19">
            <wp:extent cx="4235450" cy="22967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图3 switch0置0选择单人模式</w:t>
      </w:r>
    </w:p>
    <w:p w:rsidR="002A2184" w:rsidRDefault="002A2184" w:rsidP="002A2184">
      <w:pPr>
        <w:pStyle w:val="ae"/>
        <w:ind w:left="432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08B00842" wp14:editId="643970EA">
            <wp:extent cx="4293870" cy="2743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图4 switch0置1选择双人模式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（3）游戏开始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按button1按钮后游戏正确开始。扩展板左侧七段数码</w:t>
      </w:r>
      <w:proofErr w:type="gramStart"/>
      <w:r>
        <w:rPr>
          <w:rFonts w:ascii="楷体" w:eastAsia="楷体" w:hAnsi="楷体" w:hint="eastAsia"/>
          <w:szCs w:val="21"/>
        </w:rPr>
        <w:t>管正确</w:t>
      </w:r>
      <w:proofErr w:type="gramEnd"/>
      <w:r>
        <w:rPr>
          <w:rFonts w:ascii="楷体" w:eastAsia="楷体" w:hAnsi="楷体" w:hint="eastAsia"/>
          <w:szCs w:val="21"/>
        </w:rPr>
        <w:t>显示随机产生的方向符号，扩展板LED</w:t>
      </w:r>
      <w:proofErr w:type="gramStart"/>
      <w:r>
        <w:rPr>
          <w:rFonts w:ascii="楷体" w:eastAsia="楷体" w:hAnsi="楷体" w:hint="eastAsia"/>
          <w:szCs w:val="21"/>
        </w:rPr>
        <w:t>灯正确</w:t>
      </w:r>
      <w:proofErr w:type="gramEnd"/>
      <w:r>
        <w:rPr>
          <w:rFonts w:ascii="楷体" w:eastAsia="楷体" w:hAnsi="楷体" w:hint="eastAsia"/>
          <w:szCs w:val="21"/>
        </w:rPr>
        <w:t>显示当前生命值。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0AADAFE8" wp14:editId="4442042A">
            <wp:extent cx="4264660" cy="2421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图5 单人模式游戏开始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33A69188" wp14:editId="1829D2D2">
            <wp:extent cx="4264660" cy="23336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图6 双人模式游戏开始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（4）游戏过程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扩展板上七段数码</w:t>
      </w:r>
      <w:proofErr w:type="gramStart"/>
      <w:r>
        <w:rPr>
          <w:rFonts w:ascii="楷体" w:eastAsia="楷体" w:hAnsi="楷体" w:hint="eastAsia"/>
          <w:szCs w:val="21"/>
        </w:rPr>
        <w:t>管显示</w:t>
      </w:r>
      <w:proofErr w:type="gramEnd"/>
      <w:r>
        <w:rPr>
          <w:rFonts w:ascii="楷体" w:eastAsia="楷体" w:hAnsi="楷体" w:hint="eastAsia"/>
          <w:szCs w:val="21"/>
        </w:rPr>
        <w:t>符号根据当前速度档位在一定时间后显示下一个符号，玩家必须在变化的时间内按下七段数码管下方对应方向控制的button，按错或不按则生命值减</w:t>
      </w: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，即扩展板上LED灯熄灭一盏（双人模式下，LED灯熄灭顺序为从内向外顺次熄灭）。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7896F8C" wp14:editId="0E891C9D">
            <wp:extent cx="4308475" cy="2428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图7 单人模式随机符号和指示灯</w:t>
      </w:r>
    </w:p>
    <w:p w:rsidR="002A2184" w:rsidRDefault="002A2184" w:rsidP="002A2184">
      <w:pPr>
        <w:pStyle w:val="ae"/>
        <w:ind w:left="432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3D1B62D7" wp14:editId="5EABA799">
            <wp:extent cx="4264660" cy="242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图8 双人模式随机符号和指示灯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（5）档位选择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游戏开始默认档位为最低速度档，将switch0置1，按一次button0则速度档位提升一个等级，将switch0置0，按一次button0则速度档位降低一个等级。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7A497C15" wp14:editId="702A3A38">
            <wp:extent cx="4264660" cy="24288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图9 初始速度</w:t>
      </w:r>
    </w:p>
    <w:p w:rsidR="002A2184" w:rsidRDefault="002A2184" w:rsidP="002A2184">
      <w:pPr>
        <w:pStyle w:val="ae"/>
        <w:ind w:left="432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1F087BA5" wp14:editId="237C21D0">
            <wp:extent cx="4264660" cy="2406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图10 提高速度</w:t>
      </w:r>
    </w:p>
    <w:p w:rsidR="002A2184" w:rsidRDefault="002A2184" w:rsidP="002A2184">
      <w:pPr>
        <w:pStyle w:val="ae"/>
        <w:ind w:left="432"/>
        <w:rPr>
          <w:rFonts w:ascii="楷体" w:eastAsia="楷体" w:hAnsi="楷体"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6C29FD3B" wp14:editId="21E4A404">
            <wp:simplePos x="0" y="0"/>
            <wp:positionH relativeFrom="column">
              <wp:posOffset>539115</wp:posOffset>
            </wp:positionH>
            <wp:positionV relativeFrom="paragraph">
              <wp:posOffset>72390</wp:posOffset>
            </wp:positionV>
            <wp:extent cx="2021840" cy="2150110"/>
            <wp:effectExtent l="0" t="0" r="0" b="254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215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5B74F05D" wp14:editId="3036017E">
            <wp:simplePos x="0" y="0"/>
            <wp:positionH relativeFrom="column">
              <wp:posOffset>2755900</wp:posOffset>
            </wp:positionH>
            <wp:positionV relativeFrom="paragraph">
              <wp:posOffset>64770</wp:posOffset>
            </wp:positionV>
            <wp:extent cx="2053590" cy="2157730"/>
            <wp:effectExtent l="0" t="0" r="3810" b="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215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图11、12 速度档的全部展示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（6）游戏暂停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按button1按钮后游戏暂停。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22E41338" wp14:editId="22C21A05">
            <wp:extent cx="4316095" cy="245808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图13 游戏暂停</w:t>
      </w:r>
    </w:p>
    <w:p w:rsidR="002A2184" w:rsidRDefault="002A2184" w:rsidP="002A2184">
      <w:pPr>
        <w:pStyle w:val="ae"/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（7）游戏结束</w:t>
      </w:r>
    </w:p>
    <w:p w:rsidR="002A2184" w:rsidRDefault="002A2184" w:rsidP="002A2184">
      <w:pPr>
        <w:pStyle w:val="ae"/>
        <w:ind w:leftChars="250" w:left="525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单人模式生命值耗尽，正确显示游戏结束界面。双人模式任</w:t>
      </w:r>
      <w:proofErr w:type="gramStart"/>
      <w:r>
        <w:rPr>
          <w:rFonts w:ascii="楷体" w:eastAsia="楷体" w:hAnsi="楷体" w:hint="eastAsia"/>
          <w:szCs w:val="21"/>
        </w:rPr>
        <w:t>一</w:t>
      </w:r>
      <w:proofErr w:type="gramEnd"/>
      <w:r>
        <w:rPr>
          <w:rFonts w:ascii="楷体" w:eastAsia="楷体" w:hAnsi="楷体" w:hint="eastAsia"/>
          <w:szCs w:val="21"/>
        </w:rPr>
        <w:t>玩家生命值耗尽，正确显示游戏结束界面。</w:t>
      </w:r>
    </w:p>
    <w:p w:rsidR="002A2184" w:rsidRDefault="002A2184" w:rsidP="002A2184">
      <w:pPr>
        <w:pStyle w:val="ae"/>
        <w:ind w:leftChars="250" w:left="525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0B6D0105" wp14:editId="6FCCD011">
            <wp:extent cx="4198620" cy="23698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图14 单人模式玩家生命值耗尽</w:t>
      </w:r>
    </w:p>
    <w:p w:rsidR="002A2184" w:rsidRDefault="002A2184" w:rsidP="002A2184">
      <w:pPr>
        <w:pStyle w:val="ae"/>
        <w:ind w:leftChars="250" w:left="525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1F56FF4F" wp14:editId="678D3929">
            <wp:extent cx="4198620" cy="22752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/>
        <w:jc w:val="center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图15 双人模式玩家2生命值耗尽</w:t>
      </w:r>
    </w:p>
    <w:p w:rsidR="002A2184" w:rsidRDefault="00E431CA" w:rsidP="00E431CA">
      <w:pPr>
        <w:pStyle w:val="2"/>
        <w:rPr>
          <w:rFonts w:hint="eastAsia"/>
        </w:rPr>
      </w:pPr>
      <w:bookmarkStart w:id="29" w:name="_Toc441358142"/>
      <w:r>
        <w:rPr>
          <w:rFonts w:hint="eastAsia"/>
        </w:rPr>
        <w:t>4.2</w:t>
      </w:r>
      <w:r w:rsidR="002A2184">
        <w:rPr>
          <w:rFonts w:hint="eastAsia"/>
        </w:rPr>
        <w:t>技术参数测试</w:t>
      </w:r>
      <w:bookmarkEnd w:id="29"/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技术参数1：随机数生成符号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随机数的生成其实是伪随机数的出现，对于玩家而言呈现无规律性。</w:t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（1）单人模式随机符号出现测试数据</w:t>
      </w:r>
    </w:p>
    <w:tbl>
      <w:tblPr>
        <w:tblStyle w:val="a3"/>
        <w:tblW w:w="0" w:type="auto"/>
        <w:tblInd w:w="432" w:type="dxa"/>
        <w:tblLook w:val="04A0" w:firstRow="1" w:lastRow="0" w:firstColumn="1" w:lastColumn="0" w:noHBand="0" w:noVBand="1"/>
      </w:tblPr>
      <w:tblGrid>
        <w:gridCol w:w="4045"/>
        <w:gridCol w:w="4045"/>
      </w:tblGrid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随机符号位次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随机符号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1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上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2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左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3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右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4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右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5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左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t>6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r>
              <w:rPr>
                <w:rFonts w:hint="eastAsia"/>
              </w:rPr>
              <w:t>下</w:t>
            </w:r>
          </w:p>
        </w:tc>
      </w:tr>
    </w:tbl>
    <w:p w:rsidR="002A2184" w:rsidRDefault="002A2184" w:rsidP="002A2184">
      <w:pPr>
        <w:rPr>
          <w:rFonts w:hint="eastAsia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（2）单人模式随机符号出现测试数据</w:t>
      </w:r>
    </w:p>
    <w:tbl>
      <w:tblPr>
        <w:tblStyle w:val="a3"/>
        <w:tblW w:w="0" w:type="auto"/>
        <w:tblInd w:w="432" w:type="dxa"/>
        <w:tblLook w:val="04A0" w:firstRow="1" w:lastRow="0" w:firstColumn="1" w:lastColumn="0" w:noHBand="0" w:noVBand="1"/>
      </w:tblPr>
      <w:tblGrid>
        <w:gridCol w:w="2696"/>
        <w:gridCol w:w="2697"/>
        <w:gridCol w:w="2697"/>
      </w:tblGrid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hint="eastAsia"/>
              </w:rPr>
              <w:t>随机符号位次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玩家1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玩家2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上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上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左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上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右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左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下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右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5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右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下</w:t>
            </w:r>
          </w:p>
        </w:tc>
      </w:tr>
      <w:tr w:rsidR="002A2184" w:rsidTr="002A2184">
        <w:tc>
          <w:tcPr>
            <w:tcW w:w="2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6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上</w:t>
            </w:r>
          </w:p>
        </w:tc>
        <w:tc>
          <w:tcPr>
            <w:tcW w:w="2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左</w:t>
            </w:r>
          </w:p>
        </w:tc>
      </w:tr>
    </w:tbl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技术参数2：生命值</w:t>
      </w:r>
    </w:p>
    <w:tbl>
      <w:tblPr>
        <w:tblStyle w:val="a3"/>
        <w:tblW w:w="0" w:type="auto"/>
        <w:tblInd w:w="432" w:type="dxa"/>
        <w:tblLook w:val="04A0" w:firstRow="1" w:lastRow="0" w:firstColumn="1" w:lastColumn="0" w:noHBand="0" w:noVBand="1"/>
      </w:tblPr>
      <w:tblGrid>
        <w:gridCol w:w="4042"/>
        <w:gridCol w:w="4048"/>
      </w:tblGrid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失误次数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LED灯为亮的数量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</w:tr>
    </w:tbl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技术参数3：四个速度档位</w:t>
      </w:r>
    </w:p>
    <w:tbl>
      <w:tblPr>
        <w:tblStyle w:val="a3"/>
        <w:tblW w:w="0" w:type="auto"/>
        <w:tblInd w:w="432" w:type="dxa"/>
        <w:tblLook w:val="04A0" w:firstRow="1" w:lastRow="0" w:firstColumn="1" w:lastColumn="0" w:noHBand="0" w:noVBand="1"/>
      </w:tblPr>
      <w:tblGrid>
        <w:gridCol w:w="4039"/>
        <w:gridCol w:w="4051"/>
      </w:tblGrid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档位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随机符号变化时间间隔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64ms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2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48ms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32ms</w:t>
            </w:r>
          </w:p>
        </w:tc>
      </w:tr>
      <w:tr w:rsidR="002A2184" w:rsidTr="002A2184"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4</w:t>
            </w:r>
          </w:p>
        </w:tc>
        <w:tc>
          <w:tcPr>
            <w:tcW w:w="4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pStyle w:val="ae"/>
              <w:ind w:firstLineChars="0" w:firstLine="0"/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16ms</w:t>
            </w:r>
          </w:p>
        </w:tc>
      </w:tr>
    </w:tbl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E431CA" w:rsidP="00E431CA">
      <w:pPr>
        <w:pStyle w:val="2"/>
        <w:rPr>
          <w:rFonts w:hint="eastAsia"/>
        </w:rPr>
      </w:pPr>
      <w:bookmarkStart w:id="30" w:name="_Toc441358143"/>
      <w:r>
        <w:rPr>
          <w:rFonts w:hint="eastAsia"/>
        </w:rPr>
        <w:t>4.3</w:t>
      </w:r>
      <w:r w:rsidR="002A2184">
        <w:rPr>
          <w:rFonts w:hint="eastAsia"/>
        </w:rPr>
        <w:t>系统演示与操作说明</w:t>
      </w:r>
      <w:bookmarkEnd w:id="30"/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4.3.1系统操作说明</w:t>
      </w:r>
    </w:p>
    <w:tbl>
      <w:tblPr>
        <w:tblStyle w:val="a3"/>
        <w:tblW w:w="8731" w:type="dxa"/>
        <w:tblLook w:val="04A0" w:firstRow="1" w:lastRow="0" w:firstColumn="1" w:lastColumn="0" w:noHBand="0" w:noVBand="1"/>
      </w:tblPr>
      <w:tblGrid>
        <w:gridCol w:w="837"/>
        <w:gridCol w:w="2034"/>
        <w:gridCol w:w="1743"/>
        <w:gridCol w:w="4117"/>
      </w:tblGrid>
      <w:tr w:rsidR="002A2184" w:rsidTr="002A2184">
        <w:trPr>
          <w:trHeight w:val="312"/>
        </w:trPr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类型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引脚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取值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含义</w:t>
            </w:r>
          </w:p>
        </w:tc>
      </w:tr>
      <w:tr w:rsidR="002A2184" w:rsidTr="002A2184">
        <w:trPr>
          <w:trHeight w:val="312"/>
        </w:trPr>
        <w:tc>
          <w:tcPr>
            <w:tcW w:w="83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输入</w:t>
            </w:r>
          </w:p>
        </w:tc>
        <w:tc>
          <w:tcPr>
            <w:tcW w:w="2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switch0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选择</w:t>
            </w:r>
            <w:proofErr w:type="gramStart"/>
            <w:r>
              <w:rPr>
                <w:rFonts w:ascii="楷体" w:eastAsia="楷体" w:hAnsi="楷体" w:hint="eastAsia"/>
                <w:szCs w:val="21"/>
              </w:rPr>
              <w:t>单人挑战</w:t>
            </w:r>
            <w:proofErr w:type="gramEnd"/>
            <w:r>
              <w:rPr>
                <w:rFonts w:ascii="楷体" w:eastAsia="楷体" w:hAnsi="楷体" w:hint="eastAsia"/>
                <w:szCs w:val="21"/>
              </w:rPr>
              <w:t>模式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选择双人对抗模式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switch3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0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开启降速功能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开启升速功能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btn0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开始游戏或暂停游戏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btn1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升速或降速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扩展板</w:t>
            </w:r>
            <w:proofErr w:type="spellStart"/>
            <w:r>
              <w:rPr>
                <w:rFonts w:ascii="楷体" w:eastAsia="楷体" w:hAnsi="楷体" w:hint="eastAsia"/>
                <w:szCs w:val="21"/>
              </w:rPr>
              <w:t>btn</w:t>
            </w:r>
            <w:proofErr w:type="spellEnd"/>
            <w:r>
              <w:rPr>
                <w:rFonts w:ascii="楷体" w:eastAsia="楷体" w:hAnsi="楷体" w:hint="eastAsia"/>
                <w:szCs w:val="21"/>
              </w:rPr>
              <w:t xml:space="preserve">[0--7] 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1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玩家输入方向</w:t>
            </w:r>
          </w:p>
        </w:tc>
      </w:tr>
      <w:tr w:rsidR="002A2184" w:rsidTr="002A2184">
        <w:trPr>
          <w:trHeight w:val="312"/>
        </w:trPr>
        <w:tc>
          <w:tcPr>
            <w:tcW w:w="83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输出</w:t>
            </w: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显示随机符号在扩展板上的七段数码管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显示当前生命值在扩展板上的LED灯</w:t>
            </w:r>
          </w:p>
        </w:tc>
      </w:tr>
      <w:tr w:rsidR="002A2184" w:rsidTr="002A2184">
        <w:trPr>
          <w:trHeight w:val="144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A2184" w:rsidRDefault="002A2184">
            <w:pPr>
              <w:widowControl/>
              <w:jc w:val="left"/>
              <w:rPr>
                <w:rFonts w:ascii="楷体" w:eastAsia="楷体" w:hAnsi="楷体"/>
                <w:szCs w:val="21"/>
              </w:rPr>
            </w:pPr>
          </w:p>
        </w:tc>
        <w:tc>
          <w:tcPr>
            <w:tcW w:w="2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1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/</w:t>
            </w:r>
          </w:p>
        </w:tc>
        <w:tc>
          <w:tcPr>
            <w:tcW w:w="4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A2184" w:rsidRDefault="002A2184">
            <w:pPr>
              <w:jc w:val="left"/>
              <w:rPr>
                <w:rFonts w:ascii="楷体" w:eastAsia="楷体" w:hAnsi="楷体"/>
                <w:szCs w:val="21"/>
              </w:rPr>
            </w:pPr>
            <w:r>
              <w:rPr>
                <w:rFonts w:ascii="楷体" w:eastAsia="楷体" w:hAnsi="楷体" w:hint="eastAsia"/>
                <w:szCs w:val="21"/>
              </w:rPr>
              <w:t>显示当前速度等级在Spartan-3板上七段数码管</w:t>
            </w:r>
          </w:p>
        </w:tc>
      </w:tr>
    </w:tbl>
    <w:p w:rsidR="002A2184" w:rsidRDefault="002A2184" w:rsidP="002A2184">
      <w:pPr>
        <w:rPr>
          <w:rFonts w:hint="eastAsia"/>
        </w:rPr>
      </w:pPr>
    </w:p>
    <w:p w:rsidR="002A2184" w:rsidRDefault="002A2184" w:rsidP="002A2184">
      <w:pPr>
        <w:ind w:left="432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4.3.2主要界面说明</w:t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（1）游戏设置键switch0、switch3、btn0、btn1</w:t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FD6D454" wp14:editId="5F9C6CB6">
            <wp:extent cx="1836420" cy="3073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（2）游戏输入方向键</w:t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0F0365ED" wp14:editId="1069E67B">
            <wp:extent cx="1426210" cy="255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（3）HELLO显示</w:t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49BBA4B2" wp14:editId="3EAA1A5B">
            <wp:extent cx="1675130" cy="380365"/>
            <wp:effectExtent l="0" t="0" r="12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ind w:left="432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（4）STOP显示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1EC1D8CC" wp14:editId="0DA6C562">
            <wp:extent cx="936625" cy="482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（5）OVER显示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51EEE7B7" wp14:editId="553C2A46">
            <wp:extent cx="1397000" cy="3073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（6）生命值显示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单人模式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noProof/>
        </w:rPr>
        <w:drawing>
          <wp:inline distT="0" distB="0" distL="0" distR="0" wp14:anchorId="002EB49F" wp14:editId="1AD3EE89">
            <wp:extent cx="1016635" cy="3581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63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F72CF24" wp14:editId="02818A59">
            <wp:simplePos x="0" y="0"/>
            <wp:positionH relativeFrom="column">
              <wp:posOffset>290195</wp:posOffset>
            </wp:positionH>
            <wp:positionV relativeFrom="paragraph">
              <wp:posOffset>15240</wp:posOffset>
            </wp:positionV>
            <wp:extent cx="977265" cy="350520"/>
            <wp:effectExtent l="0" t="0" r="0" b="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" cy="35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楷体" w:eastAsia="楷体" w:hAnsi="楷体" w:hint="eastAsia"/>
          <w:szCs w:val="21"/>
        </w:rPr>
        <w:t xml:space="preserve">  </w:t>
      </w:r>
      <w:r>
        <w:rPr>
          <w:noProof/>
        </w:rPr>
        <w:drawing>
          <wp:inline distT="0" distB="0" distL="0" distR="0" wp14:anchorId="3EA52BE2" wp14:editId="619155BE">
            <wp:extent cx="936625" cy="3733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初始生命值       游戏中生命值     游戏结束生命值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双人模式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1F93464C" wp14:editId="6FFC9724">
            <wp:simplePos x="0" y="0"/>
            <wp:positionH relativeFrom="column">
              <wp:posOffset>2506345</wp:posOffset>
            </wp:positionH>
            <wp:positionV relativeFrom="paragraph">
              <wp:posOffset>78105</wp:posOffset>
            </wp:positionV>
            <wp:extent cx="1060450" cy="382905"/>
            <wp:effectExtent l="0" t="0" r="635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38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483F2F7F" wp14:editId="3B0DF8DF">
            <wp:simplePos x="0" y="0"/>
            <wp:positionH relativeFrom="column">
              <wp:posOffset>275590</wp:posOffset>
            </wp:positionH>
            <wp:positionV relativeFrom="paragraph">
              <wp:posOffset>78740</wp:posOffset>
            </wp:positionV>
            <wp:extent cx="992505" cy="380365"/>
            <wp:effectExtent l="0" t="0" r="0" b="635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505" cy="38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384" behindDoc="1" locked="0" layoutInCell="1" allowOverlap="1" wp14:anchorId="221165C5" wp14:editId="1079F97B">
            <wp:simplePos x="0" y="0"/>
            <wp:positionH relativeFrom="column">
              <wp:posOffset>1372870</wp:posOffset>
            </wp:positionH>
            <wp:positionV relativeFrom="paragraph">
              <wp:posOffset>78740</wp:posOffset>
            </wp:positionV>
            <wp:extent cx="1022350" cy="380365"/>
            <wp:effectExtent l="0" t="0" r="6350" b="635"/>
            <wp:wrapTight wrapText="bothSides">
              <wp:wrapPolygon edited="0">
                <wp:start x="0" y="0"/>
                <wp:lineTo x="0" y="20554"/>
                <wp:lineTo x="21332" y="20554"/>
                <wp:lineTo x="21332" y="0"/>
                <wp:lineTo x="0" y="0"/>
              </wp:wrapPolygon>
            </wp:wrapTight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38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初始生命值       游戏中生命值     游戏结束生命值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（7）方向符号显示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32649F07" wp14:editId="5935A3FC">
            <wp:simplePos x="0" y="0"/>
            <wp:positionH relativeFrom="column">
              <wp:posOffset>2865120</wp:posOffset>
            </wp:positionH>
            <wp:positionV relativeFrom="paragraph">
              <wp:posOffset>88265</wp:posOffset>
            </wp:positionV>
            <wp:extent cx="771525" cy="257175"/>
            <wp:effectExtent l="0" t="0" r="9525" b="952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5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79E0EF95" wp14:editId="45541CB1">
            <wp:simplePos x="0" y="0"/>
            <wp:positionH relativeFrom="column">
              <wp:posOffset>2016125</wp:posOffset>
            </wp:positionH>
            <wp:positionV relativeFrom="paragraph">
              <wp:posOffset>66675</wp:posOffset>
            </wp:positionV>
            <wp:extent cx="723900" cy="276225"/>
            <wp:effectExtent l="0" t="0" r="0" b="9525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46DD8BFD" wp14:editId="3C505302">
            <wp:simplePos x="0" y="0"/>
            <wp:positionH relativeFrom="column">
              <wp:posOffset>1123950</wp:posOffset>
            </wp:positionH>
            <wp:positionV relativeFrom="paragraph">
              <wp:posOffset>66040</wp:posOffset>
            </wp:positionV>
            <wp:extent cx="752475" cy="257175"/>
            <wp:effectExtent l="0" t="0" r="9525" b="9525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5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708D555B" wp14:editId="791077E5">
            <wp:simplePos x="0" y="0"/>
            <wp:positionH relativeFrom="column">
              <wp:posOffset>275590</wp:posOffset>
            </wp:positionH>
            <wp:positionV relativeFrom="paragraph">
              <wp:posOffset>66675</wp:posOffset>
            </wp:positionV>
            <wp:extent cx="723900" cy="257175"/>
            <wp:effectExtent l="0" t="0" r="0" b="952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5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上           下           左           右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（8）速度档位显示</w:t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7D4855B" wp14:editId="7F0C9C97">
            <wp:simplePos x="0" y="0"/>
            <wp:positionH relativeFrom="column">
              <wp:posOffset>2909570</wp:posOffset>
            </wp:positionH>
            <wp:positionV relativeFrom="paragraph">
              <wp:posOffset>56515</wp:posOffset>
            </wp:positionV>
            <wp:extent cx="819150" cy="283845"/>
            <wp:effectExtent l="0" t="0" r="0" b="1905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8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21E05753" wp14:editId="3682D868">
            <wp:simplePos x="0" y="0"/>
            <wp:positionH relativeFrom="column">
              <wp:posOffset>1936115</wp:posOffset>
            </wp:positionH>
            <wp:positionV relativeFrom="paragraph">
              <wp:posOffset>57150</wp:posOffset>
            </wp:positionV>
            <wp:extent cx="862330" cy="284480"/>
            <wp:effectExtent l="0" t="0" r="0" b="127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28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54B4CBAC" wp14:editId="36F660AC">
            <wp:simplePos x="0" y="0"/>
            <wp:positionH relativeFrom="column">
              <wp:posOffset>1095375</wp:posOffset>
            </wp:positionH>
            <wp:positionV relativeFrom="paragraph">
              <wp:posOffset>57150</wp:posOffset>
            </wp:positionV>
            <wp:extent cx="723900" cy="285750"/>
            <wp:effectExtent l="0" t="0" r="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24E78280" wp14:editId="60861E12">
            <wp:simplePos x="0" y="0"/>
            <wp:positionH relativeFrom="column">
              <wp:posOffset>275590</wp:posOffset>
            </wp:positionH>
            <wp:positionV relativeFrom="paragraph">
              <wp:posOffset>57150</wp:posOffset>
            </wp:positionV>
            <wp:extent cx="704850" cy="28575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</w:p>
    <w:p w:rsidR="002A2184" w:rsidRDefault="002A2184" w:rsidP="002A2184">
      <w:pPr>
        <w:pStyle w:val="ae"/>
        <w:ind w:left="432" w:firstLineChars="0" w:firstLine="0"/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第一</w:t>
      </w:r>
      <w:proofErr w:type="gramStart"/>
      <w:r>
        <w:rPr>
          <w:rFonts w:ascii="楷体" w:eastAsia="楷体" w:hAnsi="楷体" w:hint="eastAsia"/>
          <w:szCs w:val="21"/>
        </w:rPr>
        <w:t>档</w:t>
      </w:r>
      <w:proofErr w:type="gramEnd"/>
      <w:r>
        <w:rPr>
          <w:rFonts w:ascii="楷体" w:eastAsia="楷体" w:hAnsi="楷体" w:hint="eastAsia"/>
          <w:szCs w:val="21"/>
        </w:rPr>
        <w:t xml:space="preserve">      第二</w:t>
      </w:r>
      <w:proofErr w:type="gramStart"/>
      <w:r>
        <w:rPr>
          <w:rFonts w:ascii="楷体" w:eastAsia="楷体" w:hAnsi="楷体" w:hint="eastAsia"/>
          <w:szCs w:val="21"/>
        </w:rPr>
        <w:t>档</w:t>
      </w:r>
      <w:proofErr w:type="gramEnd"/>
      <w:r>
        <w:rPr>
          <w:rFonts w:ascii="楷体" w:eastAsia="楷体" w:hAnsi="楷体" w:hint="eastAsia"/>
          <w:szCs w:val="21"/>
        </w:rPr>
        <w:t xml:space="preserve">       第三</w:t>
      </w:r>
      <w:proofErr w:type="gramStart"/>
      <w:r>
        <w:rPr>
          <w:rFonts w:ascii="楷体" w:eastAsia="楷体" w:hAnsi="楷体" w:hint="eastAsia"/>
          <w:szCs w:val="21"/>
        </w:rPr>
        <w:t>档</w:t>
      </w:r>
      <w:proofErr w:type="gramEnd"/>
      <w:r>
        <w:rPr>
          <w:rFonts w:ascii="楷体" w:eastAsia="楷体" w:hAnsi="楷体" w:hint="eastAsia"/>
          <w:szCs w:val="21"/>
        </w:rPr>
        <w:t xml:space="preserve">        第四</w:t>
      </w:r>
      <w:proofErr w:type="gramStart"/>
      <w:r>
        <w:rPr>
          <w:rFonts w:ascii="楷体" w:eastAsia="楷体" w:hAnsi="楷体" w:hint="eastAsia"/>
          <w:szCs w:val="21"/>
        </w:rPr>
        <w:t>档</w:t>
      </w:r>
      <w:proofErr w:type="gramEnd"/>
    </w:p>
    <w:p w:rsidR="002A2184" w:rsidRDefault="002A2184" w:rsidP="002A2184">
      <w:pPr>
        <w:jc w:val="left"/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 xml:space="preserve">    </w:t>
      </w:r>
    </w:p>
    <w:p w:rsidR="002A2184" w:rsidRDefault="00E431CA" w:rsidP="00E431CA">
      <w:pPr>
        <w:pStyle w:val="1"/>
        <w:rPr>
          <w:rFonts w:hint="eastAsia"/>
        </w:rPr>
      </w:pPr>
      <w:bookmarkStart w:id="31" w:name="_Toc441358144"/>
      <w:r>
        <w:rPr>
          <w:rFonts w:hint="eastAsia"/>
        </w:rPr>
        <w:t>5</w:t>
      </w:r>
      <w:r w:rsidR="002A2184">
        <w:rPr>
          <w:rFonts w:hint="eastAsia"/>
        </w:rPr>
        <w:t>结论与展望</w:t>
      </w:r>
      <w:bookmarkEnd w:id="31"/>
    </w:p>
    <w:bookmarkEnd w:id="11"/>
    <w:bookmarkEnd w:id="12"/>
    <w:bookmarkEnd w:id="13"/>
    <w:p w:rsidR="008B0FE6" w:rsidRPr="008B0FE6" w:rsidRDefault="008B0FE6" w:rsidP="008B0FE6">
      <w:pPr>
        <w:spacing w:line="360" w:lineRule="auto"/>
        <w:ind w:firstLineChars="200" w:firstLine="440"/>
        <w:rPr>
          <w:rFonts w:ascii="宋体" w:hAnsi="宋体" w:cs="宋体"/>
          <w:color w:val="000000"/>
          <w:sz w:val="22"/>
          <w:u w:color="000000"/>
          <w:lang w:val="zh-CN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在本次课程设计中，我们小组设计了一个小游戏，运用到了本学期数字逻辑实验课所学到的很多知识。比如计时器的使用，如何进行分频调速，数码管的显示及利用分时扫描原理同时显示多个数码管上的内容。在实验课上，我们没有独立写过一个完整的模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lastRenderedPageBreak/>
        <w:t>块甚至是程序，只是对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ppt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上给出的成品进行改进，然后仿真并下载运行。这次让我们独立设计一个游戏，可以说刚开始着手设计的时候完全没有头绪，不知道该从何处下手。考虑到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spartan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板上可利用的有限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个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按钮和数码管，我们初步定下以数码管作为显示界面，按钮作为玩家控制按键来设计游戏。而扩展板上的八个数码管下方又正好对应八个按钮，我们就想到了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QQ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炫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舞和节奏大师的游戏原理。这两个游戏都是要在规定时间点击打音符得分，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QQ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炫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舞是要玩家选择上下左右按键来击打对应音符，节奏大师是要玩家通过手机屏幕上的四个击打点来击打到来的音符。而利用同步时序电路的一些知识，就很容易实现这个过程。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200" w:firstLine="440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我们通过设计计时器来设置音符出现的时间间隔，利用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display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和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display32bits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模块来显示游戏界面以及音符，利用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button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作为玩家的上下左右控制按钮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......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这些模块在实验课中都作了详细介绍，当时做实验时也对其进行了透彻理解，对其改进和运用并不是很难。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200" w:firstLine="440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然而在写好每个模块，进行综合的时候却出现了一大堆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error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。其中遇到的最难解决的一个错误是在不同的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always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块里，不能改变同一个变量的值。后来我们折腾了半天，最后将两个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always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块里的同一个变量拆分成两个变量，再在另一个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always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块里对用这两个变量，在不同的条件下对原来的变量进行赋值，这才解决了这个问题。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200" w:firstLine="440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 xml:space="preserve"> 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游戏还有很多值得改进的地方，比如必须在下一个时钟上升沿到来的瞬间，对应的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btn_ctr_out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按键处于按下状态才表示击中音符。虽然其原理和我们所参考的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</w:rPr>
        <w:t>QQ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炫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舞及节奏大师的原理一样，但由于板子的限制，我们无法将这个有效的击打时间点可视化，即无法告诉玩家准确的击打时间点。玩家只能通过大致判断和一直保持按键处于按下的状态才行，不然很难判断下个时钟周期到来的时间。对于这个问题，可能的解决方法有：在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spartan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板上显示倒计时，倒计时一结束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瞬间要</w:t>
      </w:r>
      <w:proofErr w:type="gramEnd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按下按钮，或者是只要在当前的时钟周期内按下对应按钮即表示击中。</w:t>
      </w: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 xml:space="preserve">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还有一个问题，就是随机音符的实现只是一个伪随机实现方法，通过写足够多的状态来</w:t>
      </w:r>
      <w:proofErr w:type="gramStart"/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手动实现</w:t>
      </w:r>
      <w:proofErr w:type="gramEnd"/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“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随机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”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。但实际上可以写一个能产生真正随机数的模块，让音符的产生更加随机以增加游戏的可玩性。以上这些功能都有更大的改进空间，但鉴于时间原因我们没能一一实现，若今后有机会我们会将这个游戏实现得更加完美。</w:t>
      </w:r>
    </w:p>
    <w:p w:rsid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200" w:firstLine="440"/>
        <w:rPr>
          <w:rFonts w:ascii="宋体" w:hAnsi="宋体" w:cs="宋体" w:hint="eastAsia"/>
          <w:color w:val="000000"/>
          <w:sz w:val="22"/>
          <w:u w:color="000000"/>
          <w:lang w:val="zh-CN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这次课程设计大大增进了我们对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verilog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语言的理解。从一个独立的模块都写不出来，到完成一个小游戏的设计，对于我们组内的每个成员来说都是突破性的进步。在写代码，综合，仿真，以及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debug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过程中，我们了解到了在课程上所没有学习到的很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lastRenderedPageBreak/>
        <w:t>多内容，以及如何处理一些棘手的</w:t>
      </w:r>
      <w:r w:rsidRPr="008B0FE6">
        <w:rPr>
          <w:rFonts w:ascii="Courier New" w:eastAsia="Calibri" w:hAnsi="Courier New" w:cs="Courier New"/>
          <w:color w:val="000000"/>
          <w:sz w:val="22"/>
          <w:u w:color="000000"/>
          <w:lang w:val="zh-CN"/>
        </w:rPr>
        <w:t>bug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，组内成员的合作能力也有了很大的提升。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200" w:firstLine="440"/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</w:pP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刚做</w:t>
      </w:r>
      <w:r w:rsidRPr="008B0FE6">
        <w:rPr>
          <w:rFonts w:ascii="Courier New" w:eastAsia="Comic Sans MS" w:hAnsi="Courier New" w:cs="Courier New" w:hint="eastAsia"/>
          <w:color w:val="000000"/>
          <w:sz w:val="22"/>
          <w:u w:color="000000"/>
          <w:lang w:val="zh-CN"/>
        </w:rPr>
        <w:t>project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时我们头脑风暴想出了很多游戏和功能，真正着手时却很迷茫，不知道该从哪里开始入手。后来我们提炼出核心就是要能显示随机符号，并将用户输入和正确值对比，以判断是否丢失生命值。我们就先完成了这一核心功能，再在这一功能上拓展开去，</w:t>
      </w:r>
      <w:r w:rsidRPr="008B0FE6">
        <w:rPr>
          <w:rFonts w:ascii="Courier New" w:eastAsia="Comic Sans MS" w:hAnsi="Courier New" w:cs="Courier New" w:hint="eastAsia"/>
          <w:color w:val="000000"/>
          <w:sz w:val="22"/>
          <w:u w:color="000000"/>
          <w:lang w:val="zh-CN"/>
        </w:rPr>
        <w:t>project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的完成就有计划有条理了许多，最终实现了我们想要实现的各种功能。这或许也正是</w:t>
      </w:r>
      <w:r w:rsidRPr="008B0FE6">
        <w:rPr>
          <w:rFonts w:ascii="Courier New" w:eastAsia="Comic Sans MS" w:hAnsi="Courier New" w:cs="Courier New" w:hint="eastAsia"/>
          <w:color w:val="000000"/>
          <w:sz w:val="22"/>
          <w:u w:color="000000"/>
          <w:lang w:val="zh-CN"/>
        </w:rPr>
        <w:t>project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除了强化基础知识之外的意义，完成一个较大的工程时，要能先去繁求简，再不断修饰添彩，这样完成过程能明晰而且有把握，也易于控制时间进度。</w:t>
      </w:r>
    </w:p>
    <w:p w:rsidR="008B0FE6" w:rsidRPr="008B0FE6" w:rsidRDefault="008B0FE6" w:rsidP="008B0FE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pacing w:line="360" w:lineRule="auto"/>
        <w:ind w:firstLineChars="150" w:firstLine="330"/>
        <w:rPr>
          <w:rFonts w:ascii="Courier New" w:eastAsia="Arial Unicode MS" w:hAnsi="Courier New" w:cs="Courier New"/>
          <w:color w:val="000000"/>
          <w:kern w:val="0"/>
          <w:sz w:val="22"/>
          <w:lang w:val="zh-CN"/>
        </w:rPr>
      </w:pPr>
      <w:r w:rsidRPr="008B0FE6">
        <w:rPr>
          <w:rFonts w:ascii="Courier New" w:eastAsia="Comic Sans MS" w:hAnsi="Courier New" w:cs="Courier New"/>
          <w:color w:val="000000"/>
          <w:sz w:val="22"/>
          <w:u w:color="000000"/>
          <w:lang w:val="zh-CN"/>
        </w:rPr>
        <w:t xml:space="preserve"> </w:t>
      </w:r>
      <w:r w:rsidRPr="008B0FE6">
        <w:rPr>
          <w:rFonts w:ascii="宋体" w:hAnsi="宋体" w:cs="宋体" w:hint="eastAsia"/>
          <w:color w:val="000000"/>
          <w:sz w:val="22"/>
          <w:u w:color="000000"/>
          <w:lang w:val="zh-CN"/>
        </w:rPr>
        <w:t>本次课程设计顺利结束，虽然有一些小小的缺憾，但在实践过程中我们收获了很多很多。</w:t>
      </w:r>
    </w:p>
    <w:p w:rsidR="0006551B" w:rsidRPr="002A2184" w:rsidRDefault="0006551B" w:rsidP="008B0FE6">
      <w:pPr>
        <w:widowControl/>
        <w:spacing w:line="360" w:lineRule="auto"/>
        <w:ind w:firstLineChars="200" w:firstLine="420"/>
        <w:jc w:val="left"/>
        <w:rPr>
          <w:rFonts w:ascii="宋体" w:hAnsi="宋体" w:cs="宋体"/>
          <w:szCs w:val="20"/>
        </w:rPr>
      </w:pPr>
    </w:p>
    <w:sectPr w:rsidR="0006551B" w:rsidRPr="002A2184">
      <w:footerReference w:type="defaul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0572" w:rsidRDefault="00010572" w:rsidP="00A47721">
      <w:r>
        <w:separator/>
      </w:r>
    </w:p>
  </w:endnote>
  <w:endnote w:type="continuationSeparator" w:id="0">
    <w:p w:rsidR="00010572" w:rsidRDefault="00010572" w:rsidP="00A477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仿宋_GB2312">
    <w:altName w:val="仿宋"/>
    <w:charset w:val="86"/>
    <w:family w:val="modern"/>
    <w:pitch w:val="default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Yuanti SC Bold">
    <w:altName w:val="Segoe Print"/>
    <w:charset w:val="00"/>
    <w:family w:val="modern"/>
    <w:pitch w:val="default"/>
  </w:font>
  <w:font w:name="Hannotate SC Regular">
    <w:altName w:val="Segoe Print"/>
    <w:charset w:val="00"/>
    <w:family w:val="moder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71" w:rsidRDefault="004F3771" w:rsidP="008524EC">
    <w:pPr>
      <w:pStyle w:val="a7"/>
      <w:ind w:firstLine="360"/>
      <w:jc w:val="center"/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E431CA">
      <w:rPr>
        <w:rStyle w:val="aa"/>
        <w:noProof/>
      </w:rPr>
      <w:t>ii</w:t>
    </w:r>
    <w:r>
      <w:rPr>
        <w:rStyle w:val="aa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71" w:rsidRPr="00EC377F" w:rsidRDefault="004F3771" w:rsidP="005A673A">
    <w:pPr>
      <w:pStyle w:val="a7"/>
      <w:jc w:val="right"/>
      <w:rPr>
        <w:rFonts w:ascii="Times New Roman" w:hAnsi="Times New Roman"/>
      </w:rPr>
    </w:pPr>
    <w:r w:rsidRPr="00EC377F">
      <w:rPr>
        <w:rFonts w:ascii="Times New Roman"/>
      </w:rPr>
      <w:t>第</w:t>
    </w:r>
    <w:r w:rsidRPr="00EC377F">
      <w:rPr>
        <w:rFonts w:ascii="Times New Roman" w:hAnsi="Times New Roman"/>
      </w:rPr>
      <w:fldChar w:fldCharType="begin"/>
    </w:r>
    <w:r w:rsidRPr="00EC377F">
      <w:rPr>
        <w:rFonts w:ascii="Times New Roman" w:hAnsi="Times New Roman"/>
      </w:rPr>
      <w:instrText xml:space="preserve"> PAGE  \* Arabic  \* MERGEFORMAT </w:instrText>
    </w:r>
    <w:r w:rsidRPr="00EC377F">
      <w:rPr>
        <w:rFonts w:ascii="Times New Roman" w:hAnsi="Times New Roman"/>
      </w:rPr>
      <w:fldChar w:fldCharType="separate"/>
    </w:r>
    <w:r w:rsidR="00E431CA">
      <w:rPr>
        <w:rFonts w:ascii="Times New Roman" w:hAnsi="Times New Roman"/>
        <w:noProof/>
      </w:rPr>
      <w:t>3</w:t>
    </w:r>
    <w:r w:rsidRPr="00EC377F">
      <w:rPr>
        <w:rFonts w:ascii="Times New Roman" w:hAnsi="Times New Roman"/>
      </w:rPr>
      <w:fldChar w:fldCharType="end"/>
    </w:r>
    <w:r w:rsidRPr="00EC377F">
      <w:rPr>
        <w:rFonts w:ascii="Times New Roman"/>
      </w:rPr>
      <w:t>页</w:t>
    </w:r>
    <w:r w:rsidRPr="00EC377F">
      <w:rPr>
        <w:rFonts w:ascii="Times New Roman" w:hAnsi="Times New Roman"/>
      </w:rPr>
      <w:t>/</w:t>
    </w:r>
    <w:r w:rsidRPr="00EC377F">
      <w:rPr>
        <w:rFonts w:ascii="Times New Roman"/>
      </w:rPr>
      <w:t>共</w:t>
    </w:r>
    <w:fldSimple w:instr=" NUMPAGES   \* MERGEFORMAT ">
      <w:r w:rsidR="00E431CA" w:rsidRPr="00E431CA">
        <w:rPr>
          <w:rFonts w:ascii="Times New Roman" w:hAnsi="Times New Roman"/>
          <w:noProof/>
        </w:rPr>
        <w:t>42</w:t>
      </w:r>
    </w:fldSimple>
    <w:r w:rsidRPr="00EC377F">
      <w:rPr>
        <w:rFonts w:ascii="Times New Roman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0572" w:rsidRDefault="00010572" w:rsidP="00A47721">
      <w:r>
        <w:separator/>
      </w:r>
    </w:p>
  </w:footnote>
  <w:footnote w:type="continuationSeparator" w:id="0">
    <w:p w:rsidR="00010572" w:rsidRDefault="00010572" w:rsidP="00A4772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71" w:rsidRPr="004266E6" w:rsidRDefault="004F3771" w:rsidP="00E431CA">
    <w:pPr>
      <w:pStyle w:val="21"/>
      <w:ind w:right="360"/>
    </w:pPr>
    <w:r>
      <w:rPr>
        <w:rFonts w:hint="eastAsia"/>
      </w:rPr>
      <w:t>浙江大学课程设计报告</w:t>
    </w:r>
    <w:r>
      <w:rPr>
        <w:rFonts w:hint="eastAsia"/>
      </w:rPr>
      <w:t xml:space="preserve">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20AD2"/>
    <w:multiLevelType w:val="multilevel"/>
    <w:tmpl w:val="2AF07FC2"/>
    <w:lvl w:ilvl="0">
      <w:start w:val="1"/>
      <w:numFmt w:val="decimal"/>
      <w:suff w:val="space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76" w:hanging="179"/>
      </w:pPr>
      <w:rPr>
        <w:rFonts w:hint="eastAsia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1D0E644A"/>
    <w:multiLevelType w:val="hybridMultilevel"/>
    <w:tmpl w:val="F1CE19F8"/>
    <w:lvl w:ilvl="0" w:tplc="525FC7C2">
      <w:start w:val="1"/>
      <w:numFmt w:val="decimal"/>
      <w:lvlText w:val="第%1章"/>
      <w:lvlJc w:val="left"/>
      <w:pPr>
        <w:ind w:left="420" w:hanging="420"/>
      </w:pPr>
    </w:lvl>
    <w:lvl w:ilvl="1" w:tplc="719E489C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CB25AC"/>
    <w:multiLevelType w:val="hybridMultilevel"/>
    <w:tmpl w:val="D09C92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BD12CB9"/>
    <w:multiLevelType w:val="hybridMultilevel"/>
    <w:tmpl w:val="C5781F98"/>
    <w:lvl w:ilvl="0" w:tplc="525FC7C2">
      <w:start w:val="1"/>
      <w:numFmt w:val="decimal"/>
      <w:lvlText w:val="第%1章"/>
      <w:lvlJc w:val="left"/>
      <w:pPr>
        <w:ind w:left="420" w:hanging="420"/>
      </w:pPr>
    </w:lvl>
    <w:lvl w:ilvl="1" w:tplc="B09261FA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7B149EB"/>
    <w:multiLevelType w:val="hybridMultilevel"/>
    <w:tmpl w:val="0450D478"/>
    <w:lvl w:ilvl="0" w:tplc="B09261FA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50A2"/>
    <w:rsid w:val="00010572"/>
    <w:rsid w:val="0001516C"/>
    <w:rsid w:val="0001744B"/>
    <w:rsid w:val="0004044E"/>
    <w:rsid w:val="0006551B"/>
    <w:rsid w:val="00083EA2"/>
    <w:rsid w:val="00090895"/>
    <w:rsid w:val="000B02B7"/>
    <w:rsid w:val="000C6B15"/>
    <w:rsid w:val="000F24C1"/>
    <w:rsid w:val="001427E1"/>
    <w:rsid w:val="00152FE8"/>
    <w:rsid w:val="0019395C"/>
    <w:rsid w:val="00196CDA"/>
    <w:rsid w:val="001A3E34"/>
    <w:rsid w:val="001B3654"/>
    <w:rsid w:val="001B3BAB"/>
    <w:rsid w:val="001F6762"/>
    <w:rsid w:val="00247D4B"/>
    <w:rsid w:val="0026393D"/>
    <w:rsid w:val="0027141D"/>
    <w:rsid w:val="002A2184"/>
    <w:rsid w:val="002C1C5B"/>
    <w:rsid w:val="002F57C3"/>
    <w:rsid w:val="00303F94"/>
    <w:rsid w:val="003314C3"/>
    <w:rsid w:val="00346052"/>
    <w:rsid w:val="0035522B"/>
    <w:rsid w:val="00366633"/>
    <w:rsid w:val="00386961"/>
    <w:rsid w:val="003A0FDB"/>
    <w:rsid w:val="003E2C45"/>
    <w:rsid w:val="00413674"/>
    <w:rsid w:val="004263E8"/>
    <w:rsid w:val="0042694A"/>
    <w:rsid w:val="00436DA4"/>
    <w:rsid w:val="0044586D"/>
    <w:rsid w:val="00492E34"/>
    <w:rsid w:val="004B1D9B"/>
    <w:rsid w:val="004D15E2"/>
    <w:rsid w:val="004F3771"/>
    <w:rsid w:val="0052796F"/>
    <w:rsid w:val="0056141F"/>
    <w:rsid w:val="00592F49"/>
    <w:rsid w:val="005A673A"/>
    <w:rsid w:val="005A6D1D"/>
    <w:rsid w:val="005B14C9"/>
    <w:rsid w:val="005C6933"/>
    <w:rsid w:val="005D3DDA"/>
    <w:rsid w:val="005E2E54"/>
    <w:rsid w:val="00600ABB"/>
    <w:rsid w:val="00611D37"/>
    <w:rsid w:val="00615D72"/>
    <w:rsid w:val="00690B67"/>
    <w:rsid w:val="00695C8F"/>
    <w:rsid w:val="006B4F90"/>
    <w:rsid w:val="006B7609"/>
    <w:rsid w:val="006E3AD1"/>
    <w:rsid w:val="006F0004"/>
    <w:rsid w:val="006F7AD6"/>
    <w:rsid w:val="007150A2"/>
    <w:rsid w:val="007173DD"/>
    <w:rsid w:val="0073104A"/>
    <w:rsid w:val="007429D8"/>
    <w:rsid w:val="00756A89"/>
    <w:rsid w:val="00763530"/>
    <w:rsid w:val="0077787B"/>
    <w:rsid w:val="00790CAA"/>
    <w:rsid w:val="00791E7C"/>
    <w:rsid w:val="007B5AA1"/>
    <w:rsid w:val="00806567"/>
    <w:rsid w:val="008524EC"/>
    <w:rsid w:val="00863E5B"/>
    <w:rsid w:val="00871590"/>
    <w:rsid w:val="008727F1"/>
    <w:rsid w:val="00880AE8"/>
    <w:rsid w:val="00894E87"/>
    <w:rsid w:val="008A6167"/>
    <w:rsid w:val="008B0FE6"/>
    <w:rsid w:val="008D4F3C"/>
    <w:rsid w:val="008E0B5E"/>
    <w:rsid w:val="008E0C51"/>
    <w:rsid w:val="0091409E"/>
    <w:rsid w:val="00952C44"/>
    <w:rsid w:val="00955979"/>
    <w:rsid w:val="00961B84"/>
    <w:rsid w:val="009635FE"/>
    <w:rsid w:val="00967ED0"/>
    <w:rsid w:val="009D0F93"/>
    <w:rsid w:val="009F2902"/>
    <w:rsid w:val="00A044E6"/>
    <w:rsid w:val="00A10F58"/>
    <w:rsid w:val="00A12A50"/>
    <w:rsid w:val="00A14084"/>
    <w:rsid w:val="00A27E2D"/>
    <w:rsid w:val="00A45928"/>
    <w:rsid w:val="00A47721"/>
    <w:rsid w:val="00A6301A"/>
    <w:rsid w:val="00A762DA"/>
    <w:rsid w:val="00A975FB"/>
    <w:rsid w:val="00AA5EEB"/>
    <w:rsid w:val="00AE3905"/>
    <w:rsid w:val="00AE4761"/>
    <w:rsid w:val="00AF4476"/>
    <w:rsid w:val="00B22922"/>
    <w:rsid w:val="00B35362"/>
    <w:rsid w:val="00B36355"/>
    <w:rsid w:val="00B835A6"/>
    <w:rsid w:val="00BB128D"/>
    <w:rsid w:val="00BC5E69"/>
    <w:rsid w:val="00BE32D4"/>
    <w:rsid w:val="00C25862"/>
    <w:rsid w:val="00C312F9"/>
    <w:rsid w:val="00C362D6"/>
    <w:rsid w:val="00C466EF"/>
    <w:rsid w:val="00CB0E92"/>
    <w:rsid w:val="00CF222E"/>
    <w:rsid w:val="00D152E4"/>
    <w:rsid w:val="00D324BE"/>
    <w:rsid w:val="00D371CA"/>
    <w:rsid w:val="00D50ECC"/>
    <w:rsid w:val="00D51099"/>
    <w:rsid w:val="00D71AFA"/>
    <w:rsid w:val="00D7721A"/>
    <w:rsid w:val="00DB0BC9"/>
    <w:rsid w:val="00DB296B"/>
    <w:rsid w:val="00DC6AC3"/>
    <w:rsid w:val="00DE5EFE"/>
    <w:rsid w:val="00DE79CE"/>
    <w:rsid w:val="00DF4D29"/>
    <w:rsid w:val="00E13ED4"/>
    <w:rsid w:val="00E431CA"/>
    <w:rsid w:val="00E60264"/>
    <w:rsid w:val="00E8178F"/>
    <w:rsid w:val="00E8249A"/>
    <w:rsid w:val="00EA168F"/>
    <w:rsid w:val="00EA5E44"/>
    <w:rsid w:val="00EA6A52"/>
    <w:rsid w:val="00EC377F"/>
    <w:rsid w:val="00EE23ED"/>
    <w:rsid w:val="00EE66B1"/>
    <w:rsid w:val="00F47961"/>
    <w:rsid w:val="00F77D9B"/>
    <w:rsid w:val="00F85D7D"/>
    <w:rsid w:val="00F8735C"/>
    <w:rsid w:val="00FB3B63"/>
    <w:rsid w:val="00FC52C7"/>
    <w:rsid w:val="00FD4D94"/>
    <w:rsid w:val="00FE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semiHidden="0" w:uiPriority="35" w:unhideWhenUsed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章标题(有序号)"/>
    <w:basedOn w:val="a"/>
    <w:next w:val="a"/>
    <w:link w:val="1Char"/>
    <w:qFormat/>
    <w:rsid w:val="00E602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节标题"/>
    <w:basedOn w:val="a"/>
    <w:next w:val="a"/>
    <w:link w:val="2Char"/>
    <w:qFormat/>
    <w:rsid w:val="009D0F93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9D0F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章标题(有序号) Char"/>
    <w:basedOn w:val="a0"/>
    <w:link w:val="1"/>
    <w:rsid w:val="00E60264"/>
    <w:rPr>
      <w:b/>
      <w:bCs/>
      <w:kern w:val="44"/>
      <w:sz w:val="44"/>
      <w:szCs w:val="44"/>
    </w:rPr>
  </w:style>
  <w:style w:type="table" w:styleId="a3">
    <w:name w:val="Table Grid"/>
    <w:basedOn w:val="a1"/>
    <w:rsid w:val="0080656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Document Map"/>
    <w:basedOn w:val="a"/>
    <w:link w:val="Char"/>
    <w:uiPriority w:val="99"/>
    <w:semiHidden/>
    <w:unhideWhenUsed/>
    <w:rsid w:val="004D15E2"/>
    <w:rPr>
      <w:rFonts w:ascii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4D15E2"/>
    <w:rPr>
      <w:rFonts w:ascii="宋体"/>
      <w:kern w:val="2"/>
      <w:sz w:val="18"/>
      <w:szCs w:val="18"/>
    </w:rPr>
  </w:style>
  <w:style w:type="character" w:customStyle="1" w:styleId="2Char">
    <w:name w:val="标题 2 Char"/>
    <w:aliases w:val="节标题 Char"/>
    <w:basedOn w:val="a0"/>
    <w:link w:val="2"/>
    <w:rsid w:val="009D0F93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0F93"/>
    <w:rPr>
      <w:b/>
      <w:bCs/>
      <w:kern w:val="2"/>
      <w:sz w:val="32"/>
      <w:szCs w:val="32"/>
    </w:rPr>
  </w:style>
  <w:style w:type="paragraph" w:styleId="a5">
    <w:name w:val="caption"/>
    <w:basedOn w:val="a"/>
    <w:next w:val="a"/>
    <w:uiPriority w:val="35"/>
    <w:qFormat/>
    <w:rsid w:val="00DF4D29"/>
    <w:rPr>
      <w:rFonts w:ascii="Times New Roman" w:hAnsi="Times New Roman"/>
      <w:sz w:val="20"/>
      <w:szCs w:val="20"/>
    </w:rPr>
  </w:style>
  <w:style w:type="table" w:styleId="-1">
    <w:name w:val="Light Shading Accent 1"/>
    <w:basedOn w:val="a1"/>
    <w:uiPriority w:val="60"/>
    <w:rsid w:val="00090895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a6">
    <w:name w:val="header"/>
    <w:basedOn w:val="a"/>
    <w:link w:val="Char0"/>
    <w:unhideWhenUsed/>
    <w:rsid w:val="00A477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47721"/>
    <w:rPr>
      <w:kern w:val="2"/>
      <w:sz w:val="18"/>
      <w:szCs w:val="18"/>
    </w:rPr>
  </w:style>
  <w:style w:type="paragraph" w:styleId="a7">
    <w:name w:val="footer"/>
    <w:basedOn w:val="a"/>
    <w:link w:val="Char1"/>
    <w:unhideWhenUsed/>
    <w:rsid w:val="00A477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47721"/>
    <w:rPr>
      <w:kern w:val="2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D324BE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324BE"/>
    <w:rPr>
      <w:kern w:val="2"/>
      <w:sz w:val="18"/>
      <w:szCs w:val="18"/>
    </w:rPr>
  </w:style>
  <w:style w:type="character" w:styleId="a9">
    <w:name w:val="Hyperlink"/>
    <w:uiPriority w:val="99"/>
    <w:rsid w:val="00A14084"/>
    <w:rPr>
      <w:color w:val="0000FF"/>
      <w:u w:val="single"/>
    </w:rPr>
  </w:style>
  <w:style w:type="character" w:styleId="aa">
    <w:name w:val="page number"/>
    <w:basedOn w:val="a0"/>
    <w:rsid w:val="00A14084"/>
  </w:style>
  <w:style w:type="paragraph" w:styleId="20">
    <w:name w:val="toc 2"/>
    <w:basedOn w:val="a"/>
    <w:next w:val="a"/>
    <w:uiPriority w:val="39"/>
    <w:rsid w:val="00A14084"/>
    <w:pPr>
      <w:ind w:leftChars="200" w:left="420"/>
    </w:pPr>
    <w:rPr>
      <w:rFonts w:ascii="Times New Roman" w:hAnsi="Times New Roman"/>
      <w:szCs w:val="20"/>
    </w:rPr>
  </w:style>
  <w:style w:type="paragraph" w:styleId="10">
    <w:name w:val="toc 1"/>
    <w:basedOn w:val="a"/>
    <w:next w:val="a"/>
    <w:uiPriority w:val="39"/>
    <w:rsid w:val="00A14084"/>
    <w:rPr>
      <w:rFonts w:ascii="Times New Roman" w:hAnsi="Times New Roman"/>
      <w:szCs w:val="20"/>
    </w:rPr>
  </w:style>
  <w:style w:type="paragraph" w:styleId="30">
    <w:name w:val="toc 3"/>
    <w:basedOn w:val="a"/>
    <w:next w:val="a"/>
    <w:uiPriority w:val="39"/>
    <w:rsid w:val="00A14084"/>
    <w:pPr>
      <w:ind w:leftChars="400" w:left="840"/>
    </w:pPr>
    <w:rPr>
      <w:rFonts w:ascii="Times New Roman" w:hAnsi="Times New Roman"/>
      <w:szCs w:val="20"/>
    </w:rPr>
  </w:style>
  <w:style w:type="paragraph" w:styleId="ab">
    <w:name w:val="Title"/>
    <w:aliases w:val="章标题(无序号)"/>
    <w:next w:val="ac"/>
    <w:link w:val="Char3"/>
    <w:qFormat/>
    <w:rsid w:val="00D7721A"/>
    <w:pPr>
      <w:keepLines/>
      <w:pageBreakBefore/>
      <w:widowControl w:val="0"/>
      <w:spacing w:before="240" w:after="120"/>
      <w:jc w:val="center"/>
      <w:outlineLvl w:val="0"/>
    </w:pPr>
    <w:rPr>
      <w:rFonts w:ascii="Times New Roman" w:eastAsia="黑体" w:hAnsi="Times New Roman"/>
      <w:b/>
      <w:kern w:val="2"/>
      <w:sz w:val="36"/>
    </w:rPr>
  </w:style>
  <w:style w:type="character" w:customStyle="1" w:styleId="Char3">
    <w:name w:val="标题 Char"/>
    <w:aliases w:val="章标题(无序号) Char"/>
    <w:basedOn w:val="a0"/>
    <w:link w:val="ab"/>
    <w:rsid w:val="00D7721A"/>
    <w:rPr>
      <w:rFonts w:ascii="Times New Roman" w:eastAsia="黑体" w:hAnsi="Times New Roman"/>
      <w:b/>
      <w:kern w:val="2"/>
      <w:sz w:val="36"/>
    </w:rPr>
  </w:style>
  <w:style w:type="paragraph" w:styleId="ad">
    <w:name w:val="Body Text"/>
    <w:basedOn w:val="a"/>
    <w:link w:val="Char4"/>
    <w:uiPriority w:val="99"/>
    <w:semiHidden/>
    <w:unhideWhenUsed/>
    <w:rsid w:val="00D7721A"/>
    <w:pPr>
      <w:spacing w:after="120"/>
    </w:pPr>
  </w:style>
  <w:style w:type="character" w:customStyle="1" w:styleId="Char4">
    <w:name w:val="正文文本 Char"/>
    <w:basedOn w:val="a0"/>
    <w:link w:val="ad"/>
    <w:uiPriority w:val="99"/>
    <w:semiHidden/>
    <w:rsid w:val="00D7721A"/>
    <w:rPr>
      <w:kern w:val="2"/>
      <w:sz w:val="21"/>
      <w:szCs w:val="22"/>
    </w:rPr>
  </w:style>
  <w:style w:type="paragraph" w:styleId="ac">
    <w:name w:val="Body Text First Indent"/>
    <w:basedOn w:val="ad"/>
    <w:link w:val="Char5"/>
    <w:uiPriority w:val="99"/>
    <w:unhideWhenUsed/>
    <w:rsid w:val="00D7721A"/>
    <w:pPr>
      <w:ind w:firstLineChars="100" w:firstLine="420"/>
    </w:pPr>
  </w:style>
  <w:style w:type="character" w:customStyle="1" w:styleId="Char5">
    <w:name w:val="正文首行缩进 Char"/>
    <w:basedOn w:val="Char4"/>
    <w:link w:val="ac"/>
    <w:uiPriority w:val="99"/>
    <w:rsid w:val="00D7721A"/>
    <w:rPr>
      <w:kern w:val="2"/>
      <w:sz w:val="21"/>
      <w:szCs w:val="22"/>
    </w:rPr>
  </w:style>
  <w:style w:type="paragraph" w:customStyle="1" w:styleId="21">
    <w:name w:val="页眉2"/>
    <w:basedOn w:val="a6"/>
    <w:qFormat/>
    <w:rsid w:val="00BB128D"/>
    <w:pPr>
      <w:spacing w:beforeAutospacing="1"/>
      <w:jc w:val="both"/>
    </w:pPr>
    <w:rPr>
      <w:rFonts w:ascii="Times New Roman" w:hAnsi="Times New Roman"/>
      <w:szCs w:val="20"/>
    </w:rPr>
  </w:style>
  <w:style w:type="paragraph" w:styleId="ae">
    <w:name w:val="List Paragraph"/>
    <w:basedOn w:val="a"/>
    <w:uiPriority w:val="34"/>
    <w:qFormat/>
    <w:rsid w:val="00E60264"/>
    <w:pPr>
      <w:ind w:firstLineChars="200" w:firstLine="420"/>
    </w:pPr>
  </w:style>
  <w:style w:type="paragraph" w:styleId="af">
    <w:name w:val="table of figures"/>
    <w:basedOn w:val="a"/>
    <w:next w:val="a"/>
    <w:uiPriority w:val="99"/>
    <w:unhideWhenUsed/>
    <w:rsid w:val="00196CDA"/>
    <w:pPr>
      <w:ind w:left="420" w:hanging="420"/>
      <w:jc w:val="left"/>
    </w:pPr>
    <w:rPr>
      <w:rFonts w:asciiTheme="minorHAnsi" w:hAnsiTheme="minorHAnsi"/>
      <w:b/>
      <w:bCs/>
      <w:sz w:val="20"/>
      <w:szCs w:val="20"/>
    </w:rPr>
  </w:style>
  <w:style w:type="paragraph" w:customStyle="1" w:styleId="11">
    <w:name w:val="正文1"/>
    <w:rsid w:val="00E8249A"/>
    <w:pPr>
      <w:framePr w:wrap="around" w:hAnchor="text"/>
    </w:pPr>
    <w:rPr>
      <w:rFonts w:ascii="Helvetica" w:eastAsia="Arial Unicode MS" w:hAnsi="Arial Unicode MS" w:cs="Arial Unicode MS"/>
      <w:color w:val="000000"/>
      <w:sz w:val="22"/>
      <w:szCs w:val="22"/>
      <w:lang w:val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8B0FE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semiHidden="0" w:uiPriority="35" w:unhideWhenUsed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aliases w:val="章标题(有序号)"/>
    <w:basedOn w:val="a"/>
    <w:next w:val="a"/>
    <w:link w:val="1Char"/>
    <w:qFormat/>
    <w:rsid w:val="00E602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节标题"/>
    <w:basedOn w:val="a"/>
    <w:next w:val="a"/>
    <w:link w:val="2Char"/>
    <w:qFormat/>
    <w:rsid w:val="009D0F93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9D0F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章标题(有序号) Char"/>
    <w:basedOn w:val="a0"/>
    <w:link w:val="1"/>
    <w:rsid w:val="00E60264"/>
    <w:rPr>
      <w:b/>
      <w:bCs/>
      <w:kern w:val="44"/>
      <w:sz w:val="44"/>
      <w:szCs w:val="44"/>
    </w:rPr>
  </w:style>
  <w:style w:type="table" w:styleId="a3">
    <w:name w:val="Table Grid"/>
    <w:basedOn w:val="a1"/>
    <w:rsid w:val="0080656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Document Map"/>
    <w:basedOn w:val="a"/>
    <w:link w:val="Char"/>
    <w:uiPriority w:val="99"/>
    <w:semiHidden/>
    <w:unhideWhenUsed/>
    <w:rsid w:val="004D15E2"/>
    <w:rPr>
      <w:rFonts w:ascii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4D15E2"/>
    <w:rPr>
      <w:rFonts w:ascii="宋体"/>
      <w:kern w:val="2"/>
      <w:sz w:val="18"/>
      <w:szCs w:val="18"/>
    </w:rPr>
  </w:style>
  <w:style w:type="character" w:customStyle="1" w:styleId="2Char">
    <w:name w:val="标题 2 Char"/>
    <w:aliases w:val="节标题 Char"/>
    <w:basedOn w:val="a0"/>
    <w:link w:val="2"/>
    <w:rsid w:val="009D0F93"/>
    <w:rPr>
      <w:rFonts w:ascii="Cambria" w:hAnsi="Cambria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0F93"/>
    <w:rPr>
      <w:b/>
      <w:bCs/>
      <w:kern w:val="2"/>
      <w:sz w:val="32"/>
      <w:szCs w:val="32"/>
    </w:rPr>
  </w:style>
  <w:style w:type="paragraph" w:styleId="a5">
    <w:name w:val="caption"/>
    <w:basedOn w:val="a"/>
    <w:next w:val="a"/>
    <w:uiPriority w:val="35"/>
    <w:qFormat/>
    <w:rsid w:val="00DF4D29"/>
    <w:rPr>
      <w:rFonts w:ascii="Times New Roman" w:hAnsi="Times New Roman"/>
      <w:sz w:val="20"/>
      <w:szCs w:val="20"/>
    </w:rPr>
  </w:style>
  <w:style w:type="table" w:styleId="-1">
    <w:name w:val="Light Shading Accent 1"/>
    <w:basedOn w:val="a1"/>
    <w:uiPriority w:val="60"/>
    <w:rsid w:val="00090895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a6">
    <w:name w:val="header"/>
    <w:basedOn w:val="a"/>
    <w:link w:val="Char0"/>
    <w:unhideWhenUsed/>
    <w:rsid w:val="00A477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47721"/>
    <w:rPr>
      <w:kern w:val="2"/>
      <w:sz w:val="18"/>
      <w:szCs w:val="18"/>
    </w:rPr>
  </w:style>
  <w:style w:type="paragraph" w:styleId="a7">
    <w:name w:val="footer"/>
    <w:basedOn w:val="a"/>
    <w:link w:val="Char1"/>
    <w:unhideWhenUsed/>
    <w:rsid w:val="00A477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47721"/>
    <w:rPr>
      <w:kern w:val="2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D324BE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324BE"/>
    <w:rPr>
      <w:kern w:val="2"/>
      <w:sz w:val="18"/>
      <w:szCs w:val="18"/>
    </w:rPr>
  </w:style>
  <w:style w:type="character" w:styleId="a9">
    <w:name w:val="Hyperlink"/>
    <w:uiPriority w:val="99"/>
    <w:rsid w:val="00A14084"/>
    <w:rPr>
      <w:color w:val="0000FF"/>
      <w:u w:val="single"/>
    </w:rPr>
  </w:style>
  <w:style w:type="character" w:styleId="aa">
    <w:name w:val="page number"/>
    <w:basedOn w:val="a0"/>
    <w:rsid w:val="00A14084"/>
  </w:style>
  <w:style w:type="paragraph" w:styleId="20">
    <w:name w:val="toc 2"/>
    <w:basedOn w:val="a"/>
    <w:next w:val="a"/>
    <w:uiPriority w:val="39"/>
    <w:rsid w:val="00A14084"/>
    <w:pPr>
      <w:ind w:leftChars="200" w:left="420"/>
    </w:pPr>
    <w:rPr>
      <w:rFonts w:ascii="Times New Roman" w:hAnsi="Times New Roman"/>
      <w:szCs w:val="20"/>
    </w:rPr>
  </w:style>
  <w:style w:type="paragraph" w:styleId="10">
    <w:name w:val="toc 1"/>
    <w:basedOn w:val="a"/>
    <w:next w:val="a"/>
    <w:uiPriority w:val="39"/>
    <w:rsid w:val="00A14084"/>
    <w:rPr>
      <w:rFonts w:ascii="Times New Roman" w:hAnsi="Times New Roman"/>
      <w:szCs w:val="20"/>
    </w:rPr>
  </w:style>
  <w:style w:type="paragraph" w:styleId="30">
    <w:name w:val="toc 3"/>
    <w:basedOn w:val="a"/>
    <w:next w:val="a"/>
    <w:uiPriority w:val="39"/>
    <w:rsid w:val="00A14084"/>
    <w:pPr>
      <w:ind w:leftChars="400" w:left="840"/>
    </w:pPr>
    <w:rPr>
      <w:rFonts w:ascii="Times New Roman" w:hAnsi="Times New Roman"/>
      <w:szCs w:val="20"/>
    </w:rPr>
  </w:style>
  <w:style w:type="paragraph" w:styleId="ab">
    <w:name w:val="Title"/>
    <w:aliases w:val="章标题(无序号)"/>
    <w:next w:val="ac"/>
    <w:link w:val="Char3"/>
    <w:qFormat/>
    <w:rsid w:val="00D7721A"/>
    <w:pPr>
      <w:keepLines/>
      <w:pageBreakBefore/>
      <w:widowControl w:val="0"/>
      <w:spacing w:before="240" w:after="120"/>
      <w:jc w:val="center"/>
      <w:outlineLvl w:val="0"/>
    </w:pPr>
    <w:rPr>
      <w:rFonts w:ascii="Times New Roman" w:eastAsia="黑体" w:hAnsi="Times New Roman"/>
      <w:b/>
      <w:kern w:val="2"/>
      <w:sz w:val="36"/>
    </w:rPr>
  </w:style>
  <w:style w:type="character" w:customStyle="1" w:styleId="Char3">
    <w:name w:val="标题 Char"/>
    <w:aliases w:val="章标题(无序号) Char"/>
    <w:basedOn w:val="a0"/>
    <w:link w:val="ab"/>
    <w:rsid w:val="00D7721A"/>
    <w:rPr>
      <w:rFonts w:ascii="Times New Roman" w:eastAsia="黑体" w:hAnsi="Times New Roman"/>
      <w:b/>
      <w:kern w:val="2"/>
      <w:sz w:val="36"/>
    </w:rPr>
  </w:style>
  <w:style w:type="paragraph" w:styleId="ad">
    <w:name w:val="Body Text"/>
    <w:basedOn w:val="a"/>
    <w:link w:val="Char4"/>
    <w:uiPriority w:val="99"/>
    <w:semiHidden/>
    <w:unhideWhenUsed/>
    <w:rsid w:val="00D7721A"/>
    <w:pPr>
      <w:spacing w:after="120"/>
    </w:pPr>
  </w:style>
  <w:style w:type="character" w:customStyle="1" w:styleId="Char4">
    <w:name w:val="正文文本 Char"/>
    <w:basedOn w:val="a0"/>
    <w:link w:val="ad"/>
    <w:uiPriority w:val="99"/>
    <w:semiHidden/>
    <w:rsid w:val="00D7721A"/>
    <w:rPr>
      <w:kern w:val="2"/>
      <w:sz w:val="21"/>
      <w:szCs w:val="22"/>
    </w:rPr>
  </w:style>
  <w:style w:type="paragraph" w:styleId="ac">
    <w:name w:val="Body Text First Indent"/>
    <w:basedOn w:val="ad"/>
    <w:link w:val="Char5"/>
    <w:uiPriority w:val="99"/>
    <w:unhideWhenUsed/>
    <w:rsid w:val="00D7721A"/>
    <w:pPr>
      <w:ind w:firstLineChars="100" w:firstLine="420"/>
    </w:pPr>
  </w:style>
  <w:style w:type="character" w:customStyle="1" w:styleId="Char5">
    <w:name w:val="正文首行缩进 Char"/>
    <w:basedOn w:val="Char4"/>
    <w:link w:val="ac"/>
    <w:uiPriority w:val="99"/>
    <w:rsid w:val="00D7721A"/>
    <w:rPr>
      <w:kern w:val="2"/>
      <w:sz w:val="21"/>
      <w:szCs w:val="22"/>
    </w:rPr>
  </w:style>
  <w:style w:type="paragraph" w:customStyle="1" w:styleId="21">
    <w:name w:val="页眉2"/>
    <w:basedOn w:val="a6"/>
    <w:qFormat/>
    <w:rsid w:val="00BB128D"/>
    <w:pPr>
      <w:spacing w:beforeAutospacing="1"/>
      <w:jc w:val="both"/>
    </w:pPr>
    <w:rPr>
      <w:rFonts w:ascii="Times New Roman" w:hAnsi="Times New Roman"/>
      <w:szCs w:val="20"/>
    </w:rPr>
  </w:style>
  <w:style w:type="paragraph" w:styleId="ae">
    <w:name w:val="List Paragraph"/>
    <w:basedOn w:val="a"/>
    <w:uiPriority w:val="34"/>
    <w:qFormat/>
    <w:rsid w:val="00E60264"/>
    <w:pPr>
      <w:ind w:firstLineChars="200" w:firstLine="420"/>
    </w:pPr>
  </w:style>
  <w:style w:type="paragraph" w:styleId="af">
    <w:name w:val="table of figures"/>
    <w:basedOn w:val="a"/>
    <w:next w:val="a"/>
    <w:uiPriority w:val="99"/>
    <w:unhideWhenUsed/>
    <w:rsid w:val="00196CDA"/>
    <w:pPr>
      <w:ind w:left="420" w:hanging="420"/>
      <w:jc w:val="left"/>
    </w:pPr>
    <w:rPr>
      <w:rFonts w:asciiTheme="minorHAnsi" w:hAnsiTheme="minorHAnsi"/>
      <w:b/>
      <w:bCs/>
      <w:sz w:val="20"/>
      <w:szCs w:val="20"/>
    </w:rPr>
  </w:style>
  <w:style w:type="paragraph" w:customStyle="1" w:styleId="11">
    <w:name w:val="正文1"/>
    <w:rsid w:val="00E8249A"/>
    <w:pPr>
      <w:framePr w:wrap="around" w:hAnchor="text"/>
    </w:pPr>
    <w:rPr>
      <w:rFonts w:ascii="Helvetica" w:eastAsia="Arial Unicode MS" w:hAnsi="Arial Unicode MS" w:cs="Arial Unicode MS"/>
      <w:color w:val="000000"/>
      <w:sz w:val="22"/>
      <w:szCs w:val="22"/>
      <w:lang w:val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8B0FE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3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!SQS-X220\&#25945;&#23398;&#35838;&#31243;\&#35745;&#31639;&#26426;&#32452;&#25104;\12_&#26149;&#22799;\&#23454;&#39564;\&#25253;&#21578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A6EBF-FB12-402F-8E80-059524CBA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报告模板</Template>
  <TotalTime>227</TotalTime>
  <Pages>42</Pages>
  <Words>5352</Words>
  <Characters>30507</Characters>
  <Application>Microsoft Office Word</Application>
  <DocSecurity>0</DocSecurity>
  <Lines>254</Lines>
  <Paragraphs>71</Paragraphs>
  <ScaleCrop>false</ScaleCrop>
  <Company>浙江大学</Company>
  <LinksUpToDate>false</LinksUpToDate>
  <CharactersWithSpaces>35788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zj_sqs</dc:creator>
  <cp:lastModifiedBy>Vicky Zhang</cp:lastModifiedBy>
  <cp:revision>57</cp:revision>
  <cp:lastPrinted>1900-12-31T16:00:00Z</cp:lastPrinted>
  <dcterms:created xsi:type="dcterms:W3CDTF">2014-01-09T03:53:00Z</dcterms:created>
  <dcterms:modified xsi:type="dcterms:W3CDTF">2016-01-23T16:20:00Z</dcterms:modified>
</cp:coreProperties>
</file>